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2B091" w14:textId="21B54375" w:rsidR="00394239" w:rsidRDefault="005E4935" w:rsidP="00144CB6">
      <w:pPr>
        <w:jc w:val="center"/>
        <w:rPr>
          <w:sz w:val="36"/>
          <w:szCs w:val="36"/>
        </w:rPr>
      </w:pPr>
      <w:r>
        <w:rPr>
          <w:rFonts w:ascii="宋体" w:hAnsi="宋体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2794741" wp14:editId="2E5B49C8">
            <wp:simplePos x="0" y="0"/>
            <wp:positionH relativeFrom="margin">
              <wp:align>center</wp:align>
            </wp:positionH>
            <wp:positionV relativeFrom="paragraph">
              <wp:posOffset>353406</wp:posOffset>
            </wp:positionV>
            <wp:extent cx="3525520" cy="1085850"/>
            <wp:effectExtent l="0" t="0" r="0" b="0"/>
            <wp:wrapSquare wrapText="bothSides"/>
            <wp:docPr id="127002131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图片包含 游戏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C7108" w14:textId="1137B8B2" w:rsidR="00394239" w:rsidRDefault="00394239" w:rsidP="00394239">
      <w:pPr>
        <w:rPr>
          <w:sz w:val="36"/>
          <w:szCs w:val="36"/>
        </w:rPr>
      </w:pPr>
    </w:p>
    <w:p w14:paraId="0172350F" w14:textId="77777777" w:rsidR="005E4935" w:rsidRDefault="005E4935" w:rsidP="00394239">
      <w:pPr>
        <w:jc w:val="center"/>
        <w:rPr>
          <w:sz w:val="36"/>
          <w:szCs w:val="36"/>
          <w:u w:val="single"/>
        </w:rPr>
      </w:pPr>
    </w:p>
    <w:p w14:paraId="1E407DCF" w14:textId="77777777" w:rsidR="005E4935" w:rsidRDefault="005E4935" w:rsidP="00394239">
      <w:pPr>
        <w:jc w:val="center"/>
        <w:rPr>
          <w:sz w:val="36"/>
          <w:szCs w:val="36"/>
          <w:u w:val="single"/>
        </w:rPr>
      </w:pPr>
    </w:p>
    <w:p w14:paraId="74668117" w14:textId="35266D6B" w:rsidR="00394239" w:rsidRPr="00D160D1" w:rsidRDefault="00394239" w:rsidP="00394239">
      <w:pPr>
        <w:jc w:val="center"/>
        <w:rPr>
          <w:sz w:val="36"/>
          <w:szCs w:val="36"/>
        </w:rPr>
      </w:pPr>
      <w:r w:rsidRPr="00D160D1">
        <w:rPr>
          <w:rFonts w:hint="eastAsia"/>
          <w:sz w:val="36"/>
          <w:szCs w:val="36"/>
          <w:u w:val="single"/>
        </w:rPr>
        <w:t xml:space="preserve">   </w:t>
      </w:r>
      <w:proofErr w:type="spellStart"/>
      <w:r w:rsidR="00090310">
        <w:rPr>
          <w:rFonts w:hint="eastAsia"/>
          <w:sz w:val="36"/>
          <w:szCs w:val="36"/>
          <w:u w:val="single"/>
        </w:rPr>
        <w:t>xxxxxxx</w:t>
      </w:r>
      <w:proofErr w:type="spellEnd"/>
      <w:r w:rsidRPr="00D160D1">
        <w:rPr>
          <w:rFonts w:hint="eastAsia"/>
          <w:sz w:val="36"/>
          <w:szCs w:val="36"/>
          <w:u w:val="single"/>
        </w:rPr>
        <w:t xml:space="preserve">   </w:t>
      </w:r>
      <w:r w:rsidRPr="00D160D1">
        <w:rPr>
          <w:rFonts w:hint="eastAsia"/>
          <w:sz w:val="36"/>
          <w:szCs w:val="36"/>
        </w:rPr>
        <w:t>课程</w:t>
      </w:r>
      <w:r w:rsidR="006558F4">
        <w:rPr>
          <w:rFonts w:hint="eastAsia"/>
          <w:sz w:val="36"/>
          <w:szCs w:val="36"/>
        </w:rPr>
        <w:t>报告</w:t>
      </w:r>
    </w:p>
    <w:p w14:paraId="226DFFAF" w14:textId="77777777" w:rsidR="00394239" w:rsidRDefault="00394239" w:rsidP="00394239">
      <w:pPr>
        <w:rPr>
          <w:sz w:val="36"/>
          <w:szCs w:val="36"/>
        </w:rPr>
      </w:pPr>
    </w:p>
    <w:p w14:paraId="70F6937E" w14:textId="77777777" w:rsidR="00394239" w:rsidRDefault="00394239" w:rsidP="00394239">
      <w:pPr>
        <w:rPr>
          <w:sz w:val="36"/>
          <w:szCs w:val="36"/>
        </w:rPr>
      </w:pPr>
    </w:p>
    <w:p w14:paraId="3E854E72" w14:textId="77777777" w:rsidR="00394239" w:rsidRDefault="00394239" w:rsidP="00394239">
      <w:pPr>
        <w:rPr>
          <w:sz w:val="36"/>
          <w:szCs w:val="36"/>
        </w:rPr>
      </w:pPr>
    </w:p>
    <w:p w14:paraId="1B1F470E" w14:textId="77777777" w:rsidR="00394239" w:rsidRPr="005E4935" w:rsidRDefault="00394239" w:rsidP="009D45D0">
      <w:pPr>
        <w:rPr>
          <w:b/>
          <w:bCs/>
          <w:sz w:val="36"/>
          <w:szCs w:val="36"/>
          <w:u w:val="single"/>
        </w:rPr>
      </w:pPr>
      <w:r w:rsidRPr="005E4935">
        <w:rPr>
          <w:rFonts w:hint="eastAsia"/>
          <w:b/>
          <w:bCs/>
          <w:sz w:val="36"/>
          <w:szCs w:val="36"/>
        </w:rPr>
        <w:t>题</w:t>
      </w:r>
      <w:r w:rsidRPr="005E4935">
        <w:rPr>
          <w:rFonts w:hint="eastAsia"/>
          <w:b/>
          <w:bCs/>
          <w:sz w:val="36"/>
          <w:szCs w:val="36"/>
        </w:rPr>
        <w:t xml:space="preserve">    </w:t>
      </w:r>
      <w:r w:rsidRPr="005E4935">
        <w:rPr>
          <w:rFonts w:hint="eastAsia"/>
          <w:b/>
          <w:bCs/>
          <w:sz w:val="36"/>
          <w:szCs w:val="36"/>
        </w:rPr>
        <w:t>目</w:t>
      </w:r>
      <w:r w:rsidRPr="005E4935">
        <w:rPr>
          <w:rFonts w:hint="eastAsia"/>
          <w:b/>
          <w:bCs/>
          <w:sz w:val="36"/>
          <w:szCs w:val="36"/>
          <w:u w:val="single"/>
        </w:rPr>
        <w:t xml:space="preserve">    </w:t>
      </w:r>
      <w:r w:rsidR="009D45D0" w:rsidRPr="005E4935">
        <w:rPr>
          <w:rFonts w:hint="eastAsia"/>
          <w:b/>
          <w:bCs/>
          <w:sz w:val="36"/>
          <w:szCs w:val="36"/>
          <w:u w:val="single"/>
        </w:rPr>
        <w:t xml:space="preserve">                   </w:t>
      </w:r>
      <w:r w:rsidRPr="005E4935">
        <w:rPr>
          <w:rFonts w:hint="eastAsia"/>
          <w:b/>
          <w:bCs/>
          <w:sz w:val="36"/>
          <w:szCs w:val="36"/>
          <w:u w:val="single"/>
        </w:rPr>
        <w:t xml:space="preserve">             </w:t>
      </w:r>
    </w:p>
    <w:p w14:paraId="19F59D2F" w14:textId="77777777" w:rsidR="006B64C5" w:rsidRPr="00F17ED1" w:rsidRDefault="006B64C5" w:rsidP="00394239">
      <w:pPr>
        <w:ind w:firstLineChars="600" w:firstLine="2160"/>
        <w:rPr>
          <w:sz w:val="36"/>
          <w:szCs w:val="36"/>
          <w:u w:val="single"/>
        </w:rPr>
      </w:pPr>
    </w:p>
    <w:p w14:paraId="7E9BD748" w14:textId="60B472A2" w:rsidR="006B64C5" w:rsidRPr="00FE2B11" w:rsidRDefault="006B64C5" w:rsidP="006B64C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60"/>
        </w:tabs>
        <w:rPr>
          <w:sz w:val="36"/>
          <w:szCs w:val="36"/>
          <w:u w:val="single"/>
        </w:rPr>
      </w:pPr>
      <w:r w:rsidRPr="006B64C5">
        <w:rPr>
          <w:rFonts w:hint="eastAsia"/>
          <w:sz w:val="36"/>
          <w:szCs w:val="36"/>
        </w:rPr>
        <w:t>组长：</w:t>
      </w:r>
      <w:r>
        <w:rPr>
          <w:rFonts w:hint="eastAsia"/>
          <w:sz w:val="36"/>
          <w:szCs w:val="36"/>
        </w:rPr>
        <w:t xml:space="preserve">  </w:t>
      </w:r>
      <w:r w:rsidRPr="006B64C5">
        <w:rPr>
          <w:rFonts w:hint="eastAsia"/>
          <w:sz w:val="36"/>
          <w:szCs w:val="36"/>
        </w:rPr>
        <w:t>姓名</w:t>
      </w:r>
      <w:r w:rsidRPr="006B64C5">
        <w:rPr>
          <w:rFonts w:hint="eastAsia"/>
          <w:sz w:val="36"/>
          <w:szCs w:val="36"/>
          <w:u w:val="single"/>
        </w:rPr>
        <w:t xml:space="preserve">          </w:t>
      </w:r>
      <w:r w:rsidRPr="006B64C5">
        <w:rPr>
          <w:rFonts w:hint="eastAsia"/>
          <w:sz w:val="36"/>
          <w:szCs w:val="36"/>
        </w:rPr>
        <w:t xml:space="preserve"> </w:t>
      </w:r>
      <w:r w:rsidRPr="006B64C5"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  <w:u w:val="single"/>
        </w:rPr>
        <w:t xml:space="preserve">       </w:t>
      </w:r>
      <w:r w:rsidR="00FE2B11"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  </w:t>
      </w:r>
      <w:r w:rsidRPr="006B64C5">
        <w:rPr>
          <w:rFonts w:hint="eastAsia"/>
          <w:sz w:val="36"/>
          <w:szCs w:val="36"/>
        </w:rPr>
        <w:t xml:space="preserve"> </w:t>
      </w:r>
    </w:p>
    <w:p w14:paraId="3B9EE2BD" w14:textId="477C36A4" w:rsidR="006B64C5" w:rsidRDefault="006B64C5" w:rsidP="006B64C5">
      <w:pPr>
        <w:rPr>
          <w:sz w:val="36"/>
          <w:szCs w:val="36"/>
          <w:u w:val="single"/>
        </w:rPr>
      </w:pPr>
      <w:r w:rsidRPr="006B64C5">
        <w:rPr>
          <w:rFonts w:hint="eastAsia"/>
          <w:sz w:val="36"/>
          <w:szCs w:val="36"/>
        </w:rPr>
        <w:t>组员：</w:t>
      </w:r>
      <w:r>
        <w:rPr>
          <w:rFonts w:hint="eastAsia"/>
          <w:sz w:val="36"/>
          <w:szCs w:val="36"/>
        </w:rPr>
        <w:t xml:space="preserve">  </w:t>
      </w:r>
      <w:r w:rsidRPr="006B64C5">
        <w:rPr>
          <w:rFonts w:hint="eastAsia"/>
          <w:sz w:val="36"/>
          <w:szCs w:val="36"/>
        </w:rPr>
        <w:t>姓名</w:t>
      </w:r>
      <w:r w:rsidRPr="006B64C5">
        <w:rPr>
          <w:rFonts w:hint="eastAsia"/>
          <w:sz w:val="36"/>
          <w:szCs w:val="36"/>
          <w:u w:val="single"/>
        </w:rPr>
        <w:t xml:space="preserve">          </w:t>
      </w:r>
      <w:r w:rsidRPr="006B64C5">
        <w:rPr>
          <w:rFonts w:hint="eastAsia"/>
          <w:sz w:val="36"/>
          <w:szCs w:val="36"/>
        </w:rPr>
        <w:t xml:space="preserve"> </w:t>
      </w:r>
      <w:r w:rsidRPr="006B64C5"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  <w:u w:val="single"/>
        </w:rPr>
        <w:t xml:space="preserve">     </w:t>
      </w:r>
      <w:r w:rsidR="00FE2B11"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    </w:t>
      </w:r>
      <w:r w:rsidRPr="006B64C5">
        <w:rPr>
          <w:rFonts w:hint="eastAsia"/>
          <w:sz w:val="36"/>
          <w:szCs w:val="36"/>
        </w:rPr>
        <w:t xml:space="preserve"> </w:t>
      </w:r>
    </w:p>
    <w:p w14:paraId="596D309E" w14:textId="135885C8" w:rsidR="0023726A" w:rsidRDefault="0023726A" w:rsidP="0023726A">
      <w:pPr>
        <w:rPr>
          <w:sz w:val="36"/>
          <w:szCs w:val="36"/>
          <w:u w:val="single"/>
        </w:rPr>
      </w:pPr>
      <w:r w:rsidRPr="006B64C5">
        <w:rPr>
          <w:rFonts w:hint="eastAsia"/>
          <w:sz w:val="36"/>
          <w:szCs w:val="36"/>
        </w:rPr>
        <w:t>组员：</w:t>
      </w:r>
      <w:r>
        <w:rPr>
          <w:rFonts w:hint="eastAsia"/>
          <w:sz w:val="36"/>
          <w:szCs w:val="36"/>
        </w:rPr>
        <w:t xml:space="preserve">  </w:t>
      </w:r>
      <w:r w:rsidRPr="006B64C5">
        <w:rPr>
          <w:rFonts w:hint="eastAsia"/>
          <w:sz w:val="36"/>
          <w:szCs w:val="36"/>
        </w:rPr>
        <w:t>姓名</w:t>
      </w:r>
      <w:r w:rsidRPr="006B64C5">
        <w:rPr>
          <w:rFonts w:hint="eastAsia"/>
          <w:sz w:val="36"/>
          <w:szCs w:val="36"/>
          <w:u w:val="single"/>
        </w:rPr>
        <w:t xml:space="preserve">          </w:t>
      </w:r>
      <w:r w:rsidRPr="006B64C5">
        <w:rPr>
          <w:rFonts w:hint="eastAsia"/>
          <w:sz w:val="36"/>
          <w:szCs w:val="36"/>
        </w:rPr>
        <w:t xml:space="preserve"> </w:t>
      </w:r>
      <w:r w:rsidRPr="006B64C5"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  <w:u w:val="single"/>
        </w:rPr>
        <w:t xml:space="preserve">      </w:t>
      </w:r>
      <w:r w:rsidR="00FE2B11"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   </w:t>
      </w:r>
      <w:r w:rsidRPr="006B64C5">
        <w:rPr>
          <w:rFonts w:hint="eastAsia"/>
          <w:sz w:val="36"/>
          <w:szCs w:val="36"/>
        </w:rPr>
        <w:t xml:space="preserve"> </w:t>
      </w:r>
    </w:p>
    <w:p w14:paraId="0ADC9F4E" w14:textId="77777777" w:rsidR="006B64C5" w:rsidRDefault="006B64C5" w:rsidP="006B64C5">
      <w:pPr>
        <w:ind w:firstLineChars="400" w:firstLine="1440"/>
        <w:rPr>
          <w:sz w:val="36"/>
          <w:szCs w:val="36"/>
        </w:rPr>
      </w:pPr>
    </w:p>
    <w:p w14:paraId="4CD820E4" w14:textId="77777777" w:rsidR="006C5A51" w:rsidRDefault="006C5A51" w:rsidP="006B64C5">
      <w:pPr>
        <w:ind w:firstLineChars="400" w:firstLine="1440"/>
        <w:rPr>
          <w:sz w:val="36"/>
          <w:szCs w:val="36"/>
          <w:u w:val="single"/>
        </w:rPr>
      </w:pPr>
    </w:p>
    <w:p w14:paraId="5D6A9068" w14:textId="77777777" w:rsidR="00144CB6" w:rsidRDefault="00144CB6" w:rsidP="00144CB6">
      <w:pPr>
        <w:rPr>
          <w:sz w:val="36"/>
          <w:szCs w:val="36"/>
        </w:rPr>
      </w:pPr>
    </w:p>
    <w:p w14:paraId="21612EC6" w14:textId="77777777" w:rsidR="00144CB6" w:rsidRDefault="00144CB6" w:rsidP="00144CB6">
      <w:pPr>
        <w:rPr>
          <w:sz w:val="36"/>
          <w:szCs w:val="36"/>
        </w:rPr>
      </w:pPr>
    </w:p>
    <w:p w14:paraId="62C0B2C4" w14:textId="284C1F13" w:rsidR="00FE2B11" w:rsidRDefault="00394239" w:rsidP="00144CB6">
      <w:pPr>
        <w:ind w:firstLineChars="400" w:firstLine="144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</w:t>
      </w:r>
      <w:r w:rsidR="0017189F">
        <w:rPr>
          <w:rFonts w:hint="eastAsia"/>
          <w:sz w:val="36"/>
          <w:szCs w:val="36"/>
          <w:u w:val="single"/>
        </w:rPr>
        <w:t xml:space="preserve">  </w:t>
      </w:r>
      <w:r w:rsidR="00FE2B11">
        <w:rPr>
          <w:sz w:val="36"/>
          <w:szCs w:val="36"/>
          <w:u w:val="single"/>
        </w:rPr>
        <w:t xml:space="preserve">        </w:t>
      </w:r>
      <w:r w:rsidR="00144CB6">
        <w:rPr>
          <w:sz w:val="36"/>
          <w:szCs w:val="36"/>
          <w:u w:val="single"/>
        </w:rPr>
        <w:t xml:space="preserve">      </w:t>
      </w:r>
      <w:r w:rsidR="00FE2B11">
        <w:rPr>
          <w:sz w:val="36"/>
          <w:szCs w:val="36"/>
          <w:u w:val="single"/>
        </w:rPr>
        <w:t xml:space="preserve">     </w:t>
      </w:r>
      <w:r w:rsidR="0017189F">
        <w:rPr>
          <w:rFonts w:hint="eastAsia"/>
          <w:sz w:val="36"/>
          <w:szCs w:val="36"/>
          <w:u w:val="single"/>
        </w:rPr>
        <w:t xml:space="preserve"> </w:t>
      </w:r>
    </w:p>
    <w:p w14:paraId="3DA7E8D3" w14:textId="567BBC00" w:rsidR="00394239" w:rsidRDefault="00394239" w:rsidP="00144CB6">
      <w:pPr>
        <w:ind w:firstLineChars="400" w:firstLine="1440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144CB6">
        <w:rPr>
          <w:rFonts w:hint="eastAsia"/>
          <w:sz w:val="36"/>
          <w:szCs w:val="36"/>
        </w:rPr>
        <w:t xml:space="preserve"> </w:t>
      </w:r>
      <w:r w:rsidR="00144CB6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</w:t>
      </w:r>
      <w:r>
        <w:rPr>
          <w:rFonts w:hint="eastAsia"/>
          <w:sz w:val="36"/>
          <w:szCs w:val="36"/>
          <w:u w:val="single"/>
        </w:rPr>
        <w:t xml:space="preserve">   </w:t>
      </w:r>
      <w:r w:rsidR="00144CB6">
        <w:rPr>
          <w:rFonts w:hint="eastAsia"/>
          <w:sz w:val="36"/>
          <w:szCs w:val="36"/>
          <w:u w:val="single"/>
        </w:rPr>
        <w:t xml:space="preserve"> </w:t>
      </w:r>
      <w:r w:rsidR="00144CB6">
        <w:rPr>
          <w:sz w:val="36"/>
          <w:szCs w:val="36"/>
          <w:u w:val="single"/>
        </w:rPr>
        <w:t xml:space="preserve">              </w:t>
      </w:r>
      <w:r>
        <w:rPr>
          <w:rFonts w:hint="eastAsia"/>
          <w:sz w:val="36"/>
          <w:szCs w:val="36"/>
          <w:u w:val="single"/>
        </w:rPr>
        <w:t xml:space="preserve">    </w:t>
      </w:r>
    </w:p>
    <w:p w14:paraId="17C9FDF6" w14:textId="77777777" w:rsidR="00394239" w:rsidRDefault="00394239" w:rsidP="00394239">
      <w:pPr>
        <w:sectPr w:rsidR="00394239" w:rsidSect="00071A8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987" w:bottom="1440" w:left="1559" w:header="851" w:footer="851" w:gutter="0"/>
          <w:cols w:space="425"/>
          <w:docGrid w:type="lines" w:linePitch="312"/>
        </w:sectPr>
      </w:pPr>
    </w:p>
    <w:p w14:paraId="3B20865B" w14:textId="77777777" w:rsidR="006B64C5" w:rsidRPr="006B64C5" w:rsidRDefault="00394239" w:rsidP="00E64608">
      <w:pPr>
        <w:pStyle w:val="15"/>
        <w:ind w:firstLineChars="50" w:firstLine="181"/>
        <w:jc w:val="center"/>
        <w:rPr>
          <w:b/>
          <w:sz w:val="36"/>
          <w:szCs w:val="36"/>
        </w:rPr>
      </w:pPr>
      <w:r w:rsidRPr="006B64C5">
        <w:rPr>
          <w:rFonts w:hint="eastAsia"/>
          <w:b/>
          <w:sz w:val="36"/>
          <w:szCs w:val="36"/>
        </w:rPr>
        <w:lastRenderedPageBreak/>
        <w:t>目</w:t>
      </w:r>
      <w:r w:rsidR="006B64C5" w:rsidRPr="006B64C5">
        <w:rPr>
          <w:rFonts w:hint="eastAsia"/>
          <w:b/>
          <w:sz w:val="36"/>
          <w:szCs w:val="36"/>
        </w:rPr>
        <w:t xml:space="preserve">  </w:t>
      </w:r>
      <w:r w:rsidRPr="006B64C5">
        <w:rPr>
          <w:rFonts w:hint="eastAsia"/>
          <w:b/>
          <w:sz w:val="36"/>
          <w:szCs w:val="36"/>
        </w:rPr>
        <w:t>录</w:t>
      </w:r>
    </w:p>
    <w:p w14:paraId="5817BB8C" w14:textId="1156F0F3" w:rsidR="00144CB6" w:rsidRDefault="00383D84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fldChar w:fldCharType="begin"/>
      </w:r>
      <w:r w:rsidR="006B64C5">
        <w:instrText xml:space="preserve"> TOC \o "1-2" \h \z \u </w:instrText>
      </w:r>
      <w:r>
        <w:fldChar w:fldCharType="separate"/>
      </w:r>
      <w:hyperlink w:anchor="_Toc139805743" w:history="1">
        <w:r w:rsidR="00144CB6" w:rsidRPr="005B21A7">
          <w:rPr>
            <w:rStyle w:val="ad"/>
            <w:rFonts w:ascii="Times New Roman" w:hAnsi="Times New Roman"/>
            <w:noProof/>
            <w:snapToGrid w:val="0"/>
            <w:w w:val="0"/>
            <w:kern w:val="0"/>
          </w:rPr>
          <w:t>1</w:t>
        </w:r>
        <w:r w:rsidR="00144CB6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144CB6" w:rsidRPr="005B21A7">
          <w:rPr>
            <w:rStyle w:val="ad"/>
            <w:noProof/>
          </w:rPr>
          <w:t>课程设计申请</w:t>
        </w:r>
        <w:r w:rsidR="00144CB6">
          <w:rPr>
            <w:noProof/>
            <w:webHidden/>
          </w:rPr>
          <w:tab/>
        </w:r>
        <w:r w:rsidR="00144CB6">
          <w:rPr>
            <w:noProof/>
            <w:webHidden/>
          </w:rPr>
          <w:fldChar w:fldCharType="begin"/>
        </w:r>
        <w:r w:rsidR="00144CB6">
          <w:rPr>
            <w:noProof/>
            <w:webHidden/>
          </w:rPr>
          <w:instrText xml:space="preserve"> PAGEREF _Toc139805743 \h </w:instrText>
        </w:r>
        <w:r w:rsidR="00144CB6">
          <w:rPr>
            <w:noProof/>
            <w:webHidden/>
          </w:rPr>
        </w:r>
        <w:r w:rsidR="00144CB6">
          <w:rPr>
            <w:noProof/>
            <w:webHidden/>
          </w:rPr>
          <w:fldChar w:fldCharType="separate"/>
        </w:r>
        <w:r w:rsidR="00144CB6">
          <w:rPr>
            <w:noProof/>
            <w:webHidden/>
          </w:rPr>
          <w:t>2</w:t>
        </w:r>
        <w:r w:rsidR="00144CB6">
          <w:rPr>
            <w:noProof/>
            <w:webHidden/>
          </w:rPr>
          <w:fldChar w:fldCharType="end"/>
        </w:r>
      </w:hyperlink>
    </w:p>
    <w:p w14:paraId="2182CD11" w14:textId="74952ED4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44" w:history="1">
        <w:r w:rsidRPr="005B21A7">
          <w:rPr>
            <w:rStyle w:val="ad"/>
            <w:rFonts w:cs="Arial"/>
            <w:noProof/>
          </w:rPr>
          <w:t>1.1</w:t>
        </w:r>
        <w:r w:rsidRPr="005B21A7">
          <w:rPr>
            <w:rStyle w:val="ad"/>
            <w:noProof/>
          </w:rPr>
          <w:t xml:space="preserve"> </w:t>
        </w:r>
        <w:r w:rsidRPr="005B21A7">
          <w:rPr>
            <w:rStyle w:val="ad"/>
            <w:noProof/>
          </w:rPr>
          <w:t>项目说明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01CB89" w14:textId="46BBE0C8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45" w:history="1">
        <w:r w:rsidRPr="005B21A7">
          <w:rPr>
            <w:rStyle w:val="ad"/>
            <w:rFonts w:cs="Arial"/>
            <w:noProof/>
          </w:rPr>
          <w:t>1.2</w:t>
        </w:r>
        <w:r w:rsidRPr="005B21A7">
          <w:rPr>
            <w:rStyle w:val="ad"/>
            <w:noProof/>
          </w:rPr>
          <w:t xml:space="preserve"> </w:t>
        </w:r>
        <w:r w:rsidRPr="005B21A7">
          <w:rPr>
            <w:rStyle w:val="ad"/>
            <w:noProof/>
          </w:rPr>
          <w:t>小组成员分工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EA0FC1" w14:textId="773821DC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46" w:history="1">
        <w:r w:rsidRPr="005B21A7">
          <w:rPr>
            <w:rStyle w:val="ad"/>
            <w:rFonts w:cs="Arial"/>
            <w:noProof/>
          </w:rPr>
          <w:t>1.3</w:t>
        </w:r>
        <w:r w:rsidRPr="005B21A7">
          <w:rPr>
            <w:rStyle w:val="ad"/>
            <w:noProof/>
          </w:rPr>
          <w:t xml:space="preserve"> </w:t>
        </w:r>
        <w:r w:rsidRPr="005B21A7">
          <w:rPr>
            <w:rStyle w:val="ad"/>
            <w:noProof/>
          </w:rPr>
          <w:t>项目进度安排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6B0F70" w14:textId="6D98B317" w:rsidR="00144CB6" w:rsidRDefault="00144CB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47" w:history="1">
        <w:r w:rsidRPr="005B21A7">
          <w:rPr>
            <w:rStyle w:val="ad"/>
            <w:rFonts w:ascii="Times New Roman" w:hAnsi="Times New Roman"/>
            <w:noProof/>
            <w:snapToGrid w:val="0"/>
            <w:w w:val="0"/>
            <w:kern w:val="0"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5B21A7">
          <w:rPr>
            <w:rStyle w:val="ad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3C41F5" w14:textId="34B9C992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48" w:history="1">
        <w:r w:rsidRPr="005B21A7">
          <w:rPr>
            <w:rStyle w:val="ad"/>
            <w:rFonts w:cs="Arial"/>
            <w:noProof/>
          </w:rPr>
          <w:t>2.1</w:t>
        </w:r>
        <w:r w:rsidRPr="005B21A7">
          <w:rPr>
            <w:rStyle w:val="ad"/>
            <w:noProof/>
          </w:rPr>
          <w:t xml:space="preserve"> </w:t>
        </w:r>
        <w:r w:rsidRPr="005B21A7">
          <w:rPr>
            <w:rStyle w:val="ad"/>
            <w:noProof/>
          </w:rPr>
          <w:t>标题</w:t>
        </w:r>
        <w:r w:rsidRPr="005B21A7">
          <w:rPr>
            <w:rStyle w:val="ad"/>
            <w:noProof/>
          </w:rPr>
          <w:t>2</w:t>
        </w:r>
        <w:r w:rsidRPr="005B21A7">
          <w:rPr>
            <w:rStyle w:val="ad"/>
            <w:noProof/>
          </w:rPr>
          <w:t>：三号</w:t>
        </w:r>
        <w:r w:rsidRPr="005B21A7">
          <w:rPr>
            <w:rStyle w:val="ad"/>
            <w:noProof/>
          </w:rPr>
          <w:t xml:space="preserve"> </w:t>
        </w:r>
        <w:r w:rsidRPr="005B21A7">
          <w:rPr>
            <w:rStyle w:val="ad"/>
            <w:noProof/>
          </w:rPr>
          <w:t>黑体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BB4106" w14:textId="65874F4C" w:rsidR="00144CB6" w:rsidRDefault="00144CB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49" w:history="1">
        <w:r w:rsidRPr="005B21A7">
          <w:rPr>
            <w:rStyle w:val="ad"/>
            <w:rFonts w:ascii="Times New Roman" w:hAnsi="Times New Roman"/>
            <w:noProof/>
            <w:snapToGrid w:val="0"/>
            <w:w w:val="0"/>
            <w:kern w:val="0"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5B21A7">
          <w:rPr>
            <w:rStyle w:val="ad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BA681C" w14:textId="218AFE0C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50" w:history="1">
        <w:r w:rsidRPr="005B21A7">
          <w:rPr>
            <w:rStyle w:val="ad"/>
            <w:rFonts w:cs="Arial"/>
            <w:noProof/>
          </w:rPr>
          <w:t>3.1</w:t>
        </w:r>
        <w:r w:rsidRPr="005B21A7">
          <w:rPr>
            <w:rStyle w:val="ad"/>
            <w:noProof/>
          </w:rPr>
          <w:t xml:space="preserve"> </w:t>
        </w:r>
        <w:r w:rsidRPr="005B21A7">
          <w:rPr>
            <w:rStyle w:val="ad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38C75A" w14:textId="1A39624F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51" w:history="1">
        <w:r w:rsidRPr="005B21A7">
          <w:rPr>
            <w:rStyle w:val="ad"/>
            <w:rFonts w:cs="Arial"/>
            <w:noProof/>
          </w:rPr>
          <w:t>3.2</w:t>
        </w:r>
        <w:r w:rsidRPr="005B21A7">
          <w:rPr>
            <w:rStyle w:val="ad"/>
            <w:noProof/>
          </w:rPr>
          <w:t xml:space="preserve"> </w:t>
        </w:r>
        <w:r w:rsidRPr="005B21A7">
          <w:rPr>
            <w:rStyle w:val="ad"/>
            <w:noProof/>
          </w:rPr>
          <w:t>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447E9E" w14:textId="674FFB14" w:rsidR="00144CB6" w:rsidRDefault="00144CB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52" w:history="1">
        <w:r w:rsidRPr="005B21A7">
          <w:rPr>
            <w:rStyle w:val="ad"/>
            <w:rFonts w:ascii="Times New Roman" w:hAnsi="Times New Roman"/>
            <w:noProof/>
            <w:snapToGrid w:val="0"/>
            <w:w w:val="0"/>
            <w:kern w:val="0"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5B21A7">
          <w:rPr>
            <w:rStyle w:val="ad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BA52B5" w14:textId="33F76955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53" w:history="1">
        <w:r w:rsidRPr="005B21A7">
          <w:rPr>
            <w:rStyle w:val="ad"/>
            <w:rFonts w:cs="Arial"/>
            <w:noProof/>
          </w:rPr>
          <w:t>4.1</w:t>
        </w:r>
        <w:r w:rsidRPr="005B21A7">
          <w:rPr>
            <w:rStyle w:val="ad"/>
            <w:i/>
            <w:noProof/>
          </w:rPr>
          <w:t xml:space="preserve"> </w:t>
        </w:r>
        <w:r w:rsidRPr="005B21A7">
          <w:rPr>
            <w:rStyle w:val="ad"/>
            <w:i/>
            <w:noProof/>
          </w:rPr>
          <w:t>本系统代码结构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03C565" w14:textId="6B87E8F6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54" w:history="1">
        <w:r w:rsidRPr="005B21A7">
          <w:rPr>
            <w:rStyle w:val="ad"/>
            <w:rFonts w:cs="Arial"/>
            <w:noProof/>
          </w:rPr>
          <w:t>4.2</w:t>
        </w:r>
        <w:r w:rsidRPr="005B21A7">
          <w:rPr>
            <w:rStyle w:val="ad"/>
            <w:i/>
            <w:noProof/>
          </w:rPr>
          <w:t xml:space="preserve"> </w:t>
        </w:r>
        <w:r w:rsidRPr="005B21A7">
          <w:rPr>
            <w:rStyle w:val="ad"/>
            <w:i/>
            <w:noProof/>
          </w:rPr>
          <w:t>本系统代码总行数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B86CC9" w14:textId="108D2493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55" w:history="1">
        <w:r w:rsidRPr="005B21A7">
          <w:rPr>
            <w:rStyle w:val="ad"/>
            <w:rFonts w:cs="Arial"/>
            <w:noProof/>
          </w:rPr>
          <w:t>4.3</w:t>
        </w:r>
        <w:r w:rsidRPr="005B21A7">
          <w:rPr>
            <w:rStyle w:val="ad"/>
            <w:i/>
            <w:noProof/>
          </w:rPr>
          <w:t xml:space="preserve"> </w:t>
        </w:r>
        <w:r w:rsidRPr="005B21A7">
          <w:rPr>
            <w:rStyle w:val="ad"/>
            <w:i/>
            <w:noProof/>
          </w:rPr>
          <w:t>管理员权限登录系统处理流程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324499" w14:textId="5043A1DF" w:rsidR="00144CB6" w:rsidRDefault="00144CB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56" w:history="1">
        <w:r w:rsidRPr="005B21A7">
          <w:rPr>
            <w:rStyle w:val="ad"/>
            <w:rFonts w:ascii="Times New Roman" w:hAnsi="Times New Roman"/>
            <w:noProof/>
            <w:snapToGrid w:val="0"/>
            <w:w w:val="0"/>
            <w:kern w:val="0"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5B21A7">
          <w:rPr>
            <w:rStyle w:val="ad"/>
            <w:noProof/>
          </w:rPr>
          <w:t>调试运行及操作说明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7E5270" w14:textId="21FAD4B9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57" w:history="1">
        <w:r w:rsidRPr="005B21A7">
          <w:rPr>
            <w:rStyle w:val="ad"/>
            <w:rFonts w:cs="Arial"/>
            <w:noProof/>
          </w:rPr>
          <w:t>5.1</w:t>
        </w:r>
        <w:r w:rsidRPr="005B21A7">
          <w:rPr>
            <w:rStyle w:val="ad"/>
            <w:noProof/>
          </w:rPr>
          <w:t xml:space="preserve"> </w:t>
        </w:r>
        <w:r w:rsidRPr="005B21A7">
          <w:rPr>
            <w:rStyle w:val="ad"/>
            <w:noProof/>
          </w:rPr>
          <w:t>管理员权限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2D56A5" w14:textId="55CE3498" w:rsidR="00144CB6" w:rsidRDefault="00144CB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58" w:history="1">
        <w:r w:rsidRPr="005B21A7">
          <w:rPr>
            <w:rStyle w:val="ad"/>
            <w:rFonts w:ascii="Times New Roman" w:hAnsi="Times New Roman"/>
            <w:noProof/>
            <w:snapToGrid w:val="0"/>
            <w:w w:val="0"/>
            <w:kern w:val="0"/>
          </w:rPr>
          <w:t>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5B21A7">
          <w:rPr>
            <w:rStyle w:val="ad"/>
            <w:noProof/>
          </w:rPr>
          <w:t>课程设计过程中出现的主要问题及解决方法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61EE7B" w14:textId="13129477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59" w:history="1">
        <w:r w:rsidRPr="005B21A7">
          <w:rPr>
            <w:rStyle w:val="ad"/>
            <w:rFonts w:cs="Arial"/>
            <w:noProof/>
          </w:rPr>
          <w:t>6.1</w:t>
        </w:r>
        <w:r w:rsidRPr="005B21A7">
          <w:rPr>
            <w:rStyle w:val="ad"/>
            <w:noProof/>
          </w:rPr>
          <w:t xml:space="preserve"> </w:t>
        </w:r>
        <w:r w:rsidRPr="005B21A7">
          <w:rPr>
            <w:rStyle w:val="ad"/>
            <w:noProof/>
          </w:rPr>
          <w:t>张三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06A5CC" w14:textId="3655B150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60" w:history="1">
        <w:r w:rsidRPr="005B21A7">
          <w:rPr>
            <w:rStyle w:val="ad"/>
            <w:rFonts w:cs="Arial"/>
            <w:noProof/>
          </w:rPr>
          <w:t>6.2</w:t>
        </w:r>
        <w:r w:rsidRPr="005B21A7">
          <w:rPr>
            <w:rStyle w:val="ad"/>
            <w:noProof/>
          </w:rPr>
          <w:t xml:space="preserve"> </w:t>
        </w:r>
        <w:r w:rsidRPr="005B21A7">
          <w:rPr>
            <w:rStyle w:val="ad"/>
            <w:noProof/>
          </w:rPr>
          <w:t>李四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135708" w14:textId="2B5861D7" w:rsidR="00144CB6" w:rsidRDefault="00144CB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61" w:history="1">
        <w:r w:rsidRPr="005B21A7">
          <w:rPr>
            <w:rStyle w:val="ad"/>
            <w:rFonts w:ascii="Times New Roman" w:hAnsi="Times New Roman"/>
            <w:noProof/>
            <w:snapToGrid w:val="0"/>
            <w:w w:val="0"/>
            <w:kern w:val="0"/>
          </w:rPr>
          <w:t>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5B21A7">
          <w:rPr>
            <w:rStyle w:val="ad"/>
            <w:noProof/>
          </w:rPr>
          <w:t>系统的创新点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FEA08D" w14:textId="052695E1" w:rsidR="00144CB6" w:rsidRDefault="00144CB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62" w:history="1">
        <w:r w:rsidRPr="005B21A7">
          <w:rPr>
            <w:rStyle w:val="ad"/>
            <w:rFonts w:ascii="Times New Roman" w:hAnsi="Times New Roman"/>
            <w:noProof/>
            <w:snapToGrid w:val="0"/>
            <w:w w:val="0"/>
            <w:kern w:val="0"/>
          </w:rPr>
          <w:t>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5B21A7">
          <w:rPr>
            <w:rStyle w:val="ad"/>
            <w:noProof/>
          </w:rPr>
          <w:t>课程设计的主要收获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62287A" w14:textId="7C835074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63" w:history="1">
        <w:r w:rsidRPr="005B21A7">
          <w:rPr>
            <w:rStyle w:val="ad"/>
            <w:rFonts w:cs="Arial"/>
            <w:noProof/>
          </w:rPr>
          <w:t>8.1</w:t>
        </w:r>
        <w:r w:rsidRPr="005B21A7">
          <w:rPr>
            <w:rStyle w:val="ad"/>
            <w:noProof/>
          </w:rPr>
          <w:t xml:space="preserve"> </w:t>
        </w:r>
        <w:r w:rsidRPr="005B21A7">
          <w:rPr>
            <w:rStyle w:val="ad"/>
            <w:noProof/>
          </w:rPr>
          <w:t>张三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B78F7B" w14:textId="592BD5BE" w:rsidR="00144CB6" w:rsidRDefault="00144CB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9805764" w:history="1">
        <w:r w:rsidRPr="005B21A7">
          <w:rPr>
            <w:rStyle w:val="ad"/>
            <w:rFonts w:cs="Arial"/>
            <w:noProof/>
          </w:rPr>
          <w:t>8.2</w:t>
        </w:r>
        <w:r w:rsidRPr="005B21A7">
          <w:rPr>
            <w:rStyle w:val="ad"/>
            <w:noProof/>
          </w:rPr>
          <w:t xml:space="preserve"> </w:t>
        </w:r>
        <w:r w:rsidRPr="005B21A7">
          <w:rPr>
            <w:rStyle w:val="ad"/>
            <w:noProof/>
          </w:rPr>
          <w:t>李四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_Toc139805764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E69456" w14:textId="2A08669C" w:rsidR="006B64C5" w:rsidRDefault="00383D84" w:rsidP="00D51B10">
      <w:pPr>
        <w:pStyle w:val="15"/>
        <w:ind w:firstLineChars="50" w:firstLine="120"/>
        <w:sectPr w:rsidR="006B64C5" w:rsidSect="00394239">
          <w:headerReference w:type="default" r:id="rId15"/>
          <w:footerReference w:type="default" r:id="rId16"/>
          <w:pgSz w:w="11906" w:h="16838"/>
          <w:pgMar w:top="1440" w:right="987" w:bottom="1440" w:left="1559" w:header="851" w:footer="851" w:gutter="0"/>
          <w:pgNumType w:start="1"/>
          <w:cols w:space="425"/>
          <w:docGrid w:type="lines" w:linePitch="312"/>
        </w:sectPr>
      </w:pPr>
      <w:r>
        <w:fldChar w:fldCharType="end"/>
      </w:r>
    </w:p>
    <w:p w14:paraId="3ED56AAE" w14:textId="77777777" w:rsidR="009E6FAA" w:rsidRDefault="006558F4" w:rsidP="006558F4">
      <w:pPr>
        <w:rPr>
          <w:color w:val="FF0000"/>
        </w:rPr>
      </w:pPr>
      <w:r w:rsidRPr="006558F4">
        <w:rPr>
          <w:rFonts w:hint="eastAsia"/>
          <w:color w:val="FF0000"/>
        </w:rPr>
        <w:lastRenderedPageBreak/>
        <w:t>注意：</w:t>
      </w:r>
    </w:p>
    <w:p w14:paraId="1C6A5AF9" w14:textId="77777777" w:rsidR="006558F4" w:rsidRPr="006558F4" w:rsidRDefault="006558F4" w:rsidP="006558F4">
      <w:pPr>
        <w:rPr>
          <w:color w:val="FF0000"/>
        </w:rPr>
      </w:pPr>
      <w:r w:rsidRPr="006558F4">
        <w:rPr>
          <w:rFonts w:hint="eastAsia"/>
          <w:color w:val="FF0000"/>
        </w:rPr>
        <w:t>【】部分描述本部分内容，</w:t>
      </w:r>
      <w:r>
        <w:rPr>
          <w:rFonts w:hint="eastAsia"/>
          <w:color w:val="FF0000"/>
        </w:rPr>
        <w:t>红色</w:t>
      </w:r>
      <w:r w:rsidRPr="006558F4">
        <w:rPr>
          <w:rFonts w:hint="eastAsia"/>
          <w:color w:val="FF0000"/>
        </w:rPr>
        <w:t>斜体部分为示例，成稿后请删除。</w:t>
      </w:r>
    </w:p>
    <w:p w14:paraId="3730BA0E" w14:textId="77777777" w:rsidR="006558F4" w:rsidRDefault="006558F4" w:rsidP="006558F4">
      <w:pPr>
        <w:pStyle w:val="15"/>
        <w:ind w:firstLineChars="0" w:firstLine="0"/>
        <w:rPr>
          <w:color w:val="FF0000"/>
        </w:rPr>
      </w:pPr>
      <w:r w:rsidRPr="00BF483D">
        <w:rPr>
          <w:rFonts w:hint="eastAsia"/>
          <w:color w:val="FF0000"/>
        </w:rPr>
        <w:t>【正文：小四宋体</w:t>
      </w:r>
      <w:r w:rsidRPr="00BF483D">
        <w:rPr>
          <w:rFonts w:hint="eastAsia"/>
          <w:color w:val="FF0000"/>
        </w:rPr>
        <w:t>+</w:t>
      </w:r>
      <w:r w:rsidRPr="00BF483D">
        <w:rPr>
          <w:rFonts w:hint="eastAsia"/>
          <w:color w:val="FF0000"/>
        </w:rPr>
        <w:t>缩进</w:t>
      </w:r>
      <w:r w:rsidRPr="00BF483D">
        <w:rPr>
          <w:rFonts w:hint="eastAsia"/>
          <w:color w:val="FF0000"/>
        </w:rPr>
        <w:t>2</w:t>
      </w:r>
      <w:r w:rsidRPr="00BF483D">
        <w:rPr>
          <w:rFonts w:hint="eastAsia"/>
          <w:color w:val="FF0000"/>
        </w:rPr>
        <w:t>字符</w:t>
      </w:r>
      <w:r w:rsidRPr="00BF483D">
        <w:rPr>
          <w:rFonts w:hint="eastAsia"/>
          <w:color w:val="FF0000"/>
        </w:rPr>
        <w:t>+1.5</w:t>
      </w:r>
      <w:r w:rsidRPr="00BF483D">
        <w:rPr>
          <w:rFonts w:hint="eastAsia"/>
          <w:color w:val="FF0000"/>
        </w:rPr>
        <w:t>倍行距离】</w:t>
      </w:r>
    </w:p>
    <w:p w14:paraId="635E7C62" w14:textId="77777777" w:rsidR="00375257" w:rsidRDefault="00375257" w:rsidP="006558F4">
      <w:pPr>
        <w:pStyle w:val="15"/>
        <w:ind w:firstLineChars="0" w:firstLine="0"/>
        <w:rPr>
          <w:color w:val="FF0000"/>
        </w:rPr>
      </w:pPr>
      <w:r>
        <w:rPr>
          <w:rFonts w:hint="eastAsia"/>
          <w:color w:val="FF0000"/>
        </w:rPr>
        <w:t>【成稿后更新目录】</w:t>
      </w:r>
    </w:p>
    <w:p w14:paraId="3AD69883" w14:textId="65959023" w:rsidR="009E6FAA" w:rsidRDefault="009E6FAA" w:rsidP="006558F4">
      <w:pPr>
        <w:pStyle w:val="15"/>
        <w:ind w:firstLineChars="0" w:firstLine="0"/>
        <w:rPr>
          <w:color w:val="FF0000"/>
        </w:rPr>
      </w:pPr>
      <w:r>
        <w:rPr>
          <w:rFonts w:hint="eastAsia"/>
          <w:color w:val="FF0000"/>
        </w:rPr>
        <w:t>【成稿后注意将本文件改名，“课程报告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张三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李四”】</w:t>
      </w:r>
    </w:p>
    <w:p w14:paraId="55A5BC6B" w14:textId="77777777" w:rsidR="00E35D95" w:rsidRDefault="00E35D95" w:rsidP="00E35D95">
      <w:pPr>
        <w:pStyle w:val="1"/>
      </w:pPr>
      <w:bookmarkStart w:id="0" w:name="_Toc139805743"/>
      <w:r>
        <w:rPr>
          <w:rFonts w:hint="eastAsia"/>
        </w:rPr>
        <w:t>课程设计申请</w:t>
      </w:r>
      <w:bookmarkEnd w:id="0"/>
    </w:p>
    <w:p w14:paraId="523A451D" w14:textId="77777777" w:rsidR="00E35D95" w:rsidRDefault="006558F4" w:rsidP="006558F4">
      <w:pPr>
        <w:pStyle w:val="2"/>
      </w:pPr>
      <w:bookmarkStart w:id="1" w:name="_Toc139805744"/>
      <w:r>
        <w:rPr>
          <w:rFonts w:hint="eastAsia"/>
        </w:rPr>
        <w:t>项目说明</w:t>
      </w:r>
      <w:bookmarkEnd w:id="1"/>
    </w:p>
    <w:p w14:paraId="207A471F" w14:textId="77777777" w:rsidR="006558F4" w:rsidRPr="006558F4" w:rsidRDefault="006558F4" w:rsidP="006558F4">
      <w:r>
        <w:rPr>
          <w:rFonts w:hint="eastAsia"/>
        </w:rPr>
        <w:t>【</w:t>
      </w:r>
      <w:r w:rsidRPr="006558F4">
        <w:rPr>
          <w:rFonts w:hint="eastAsia"/>
        </w:rPr>
        <w:t>从数据存储结构、详细功能等方面说明本项目预期达到的目标</w:t>
      </w:r>
      <w:r>
        <w:rPr>
          <w:rFonts w:hint="eastAsia"/>
        </w:rPr>
        <w:t>】</w:t>
      </w:r>
    </w:p>
    <w:p w14:paraId="0E074515" w14:textId="77777777" w:rsidR="006558F4" w:rsidRDefault="006558F4" w:rsidP="006558F4">
      <w:pPr>
        <w:pStyle w:val="2"/>
      </w:pPr>
      <w:bookmarkStart w:id="2" w:name="_Toc139805745"/>
      <w:r w:rsidRPr="006558F4">
        <w:rPr>
          <w:rFonts w:hint="eastAsia"/>
        </w:rPr>
        <w:t>小组成员分工</w:t>
      </w:r>
      <w:bookmarkEnd w:id="2"/>
    </w:p>
    <w:p w14:paraId="47F201C8" w14:textId="77777777" w:rsidR="006558F4" w:rsidRDefault="006558F4" w:rsidP="006558F4">
      <w:pPr>
        <w:pStyle w:val="2"/>
      </w:pPr>
      <w:bookmarkStart w:id="3" w:name="_Toc139805746"/>
      <w:r w:rsidRPr="006558F4">
        <w:rPr>
          <w:rFonts w:hint="eastAsia"/>
        </w:rPr>
        <w:t>项目进度安排</w:t>
      </w:r>
      <w:bookmarkEnd w:id="3"/>
    </w:p>
    <w:p w14:paraId="2A3B369D" w14:textId="77777777" w:rsidR="006558F4" w:rsidRPr="006558F4" w:rsidRDefault="006558F4" w:rsidP="006558F4">
      <w:r>
        <w:rPr>
          <w:rFonts w:hint="eastAsia"/>
        </w:rPr>
        <w:t>【</w:t>
      </w:r>
      <w:r w:rsidR="00C078AF">
        <w:rPr>
          <w:rFonts w:hint="eastAsia"/>
        </w:rPr>
        <w:t>以天为单位</w:t>
      </w:r>
      <w:r>
        <w:rPr>
          <w:rFonts w:hint="eastAsia"/>
        </w:rPr>
        <w:t>】</w:t>
      </w:r>
    </w:p>
    <w:p w14:paraId="3CAB0086" w14:textId="77777777" w:rsidR="00BF483D" w:rsidRDefault="00BF483D" w:rsidP="00BF483D">
      <w:pPr>
        <w:pStyle w:val="1"/>
      </w:pPr>
      <w:bookmarkStart w:id="4" w:name="_Toc139805747"/>
      <w:r w:rsidRPr="00BF483D">
        <w:rPr>
          <w:rFonts w:hint="eastAsia"/>
        </w:rPr>
        <w:t>系统概述</w:t>
      </w:r>
      <w:bookmarkEnd w:id="4"/>
    </w:p>
    <w:p w14:paraId="073FE635" w14:textId="77777777" w:rsidR="00D51B10" w:rsidRDefault="00D51B10" w:rsidP="00D51B10">
      <w:r>
        <w:rPr>
          <w:rFonts w:hint="eastAsia"/>
        </w:rPr>
        <w:t>【描述系统</w:t>
      </w:r>
      <w:r w:rsidR="006558F4">
        <w:rPr>
          <w:rFonts w:hint="eastAsia"/>
        </w:rPr>
        <w:t>将要完成的</w:t>
      </w:r>
      <w:r>
        <w:rPr>
          <w:rFonts w:hint="eastAsia"/>
        </w:rPr>
        <w:t>功能</w:t>
      </w:r>
      <w:r w:rsidR="00375257">
        <w:rPr>
          <w:rFonts w:hint="eastAsia"/>
        </w:rPr>
        <w:t>，</w:t>
      </w:r>
      <w:r w:rsidR="00375257" w:rsidRPr="00144CB6">
        <w:rPr>
          <w:rFonts w:hint="eastAsia"/>
          <w:b/>
          <w:bCs/>
          <w:color w:val="FF0000"/>
        </w:rPr>
        <w:t>以图书管理系统为例</w:t>
      </w:r>
      <w:r>
        <w:rPr>
          <w:rFonts w:hint="eastAsia"/>
        </w:rPr>
        <w:t>】</w:t>
      </w:r>
    </w:p>
    <w:p w14:paraId="396F2458" w14:textId="067CA63A" w:rsidR="006558F4" w:rsidRPr="00E233A1" w:rsidRDefault="006558F4" w:rsidP="006558F4">
      <w:pPr>
        <w:ind w:firstLine="420"/>
        <w:rPr>
          <w:i/>
          <w:color w:val="FF0000"/>
        </w:rPr>
      </w:pPr>
      <w:r w:rsidRPr="00E233A1">
        <w:rPr>
          <w:rFonts w:hint="eastAsia"/>
          <w:i/>
          <w:color w:val="FF0000"/>
        </w:rPr>
        <w:t>图书管理系统采用的开发工具是</w:t>
      </w:r>
      <w:r w:rsidRPr="00E233A1">
        <w:rPr>
          <w:rFonts w:hint="eastAsia"/>
          <w:i/>
          <w:color w:val="FF0000"/>
        </w:rPr>
        <w:t xml:space="preserve">Visual </w:t>
      </w:r>
      <w:proofErr w:type="spellStart"/>
      <w:r w:rsidRPr="00E233A1">
        <w:rPr>
          <w:rFonts w:hint="eastAsia"/>
          <w:i/>
          <w:color w:val="FF0000"/>
        </w:rPr>
        <w:t>Stdio</w:t>
      </w:r>
      <w:proofErr w:type="spellEnd"/>
      <w:r w:rsidRPr="00E233A1">
        <w:rPr>
          <w:rFonts w:hint="eastAsia"/>
          <w:i/>
          <w:color w:val="FF0000"/>
        </w:rPr>
        <w:t xml:space="preserve"> </w:t>
      </w:r>
      <w:r w:rsidR="00144CB6">
        <w:rPr>
          <w:i/>
          <w:color w:val="FF0000"/>
        </w:rPr>
        <w:t>2019</w:t>
      </w:r>
      <w:r w:rsidRPr="00E233A1">
        <w:rPr>
          <w:rFonts w:hint="eastAsia"/>
          <w:i/>
          <w:color w:val="FF0000"/>
        </w:rPr>
        <w:t>，主要用于对大量的图书信息，包括书名、作者、出版社、出版日期、</w:t>
      </w:r>
      <w:r w:rsidRPr="00E233A1">
        <w:rPr>
          <w:rFonts w:hint="eastAsia"/>
          <w:i/>
          <w:color w:val="FF0000"/>
        </w:rPr>
        <w:t>ISBN</w:t>
      </w:r>
      <w:r w:rsidRPr="00E233A1">
        <w:rPr>
          <w:rFonts w:hint="eastAsia"/>
          <w:i/>
          <w:color w:val="FF0000"/>
        </w:rPr>
        <w:t>（书号）等进行增加、查询、保存等操作。同时也包括对用户的管理，用户包括管理员和普通用户两种权限，管理员可以完成全部操作，而普通用户只能对图书进行浏览和查询操作。为保存信息，系统利用文件将图书信息和用户信息都存储在文件中，每次启动系统时，先将数据从文件中读到单链表中，进行增删改查等操作，在系统退出前，再将单链表中的数据保存到文件中，有效地将数据进行保存。系统为用户提供了简单的人机界面，使用户可以根据提示，输入操作项，调用系统提供的管理功能。</w:t>
      </w:r>
    </w:p>
    <w:p w14:paraId="77D21A6F" w14:textId="77777777" w:rsidR="006558F4" w:rsidRPr="00E233A1" w:rsidRDefault="006558F4" w:rsidP="006558F4">
      <w:pPr>
        <w:ind w:firstLine="420"/>
        <w:rPr>
          <w:i/>
          <w:color w:val="FF0000"/>
        </w:rPr>
      </w:pPr>
      <w:r w:rsidRPr="00E233A1">
        <w:rPr>
          <w:rFonts w:hint="eastAsia"/>
          <w:i/>
          <w:color w:val="FF0000"/>
        </w:rPr>
        <w:t>主要功能描述如下：</w:t>
      </w:r>
    </w:p>
    <w:p w14:paraId="524D05B1" w14:textId="77777777" w:rsidR="006558F4" w:rsidRPr="00E233A1" w:rsidRDefault="006558F4" w:rsidP="006558F4">
      <w:pPr>
        <w:pStyle w:val="af"/>
        <w:numPr>
          <w:ilvl w:val="0"/>
          <w:numId w:val="44"/>
        </w:numPr>
        <w:ind w:firstLineChars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用户登录</w:t>
      </w:r>
    </w:p>
    <w:p w14:paraId="6FE02A65" w14:textId="77777777" w:rsidR="006558F4" w:rsidRPr="00E233A1" w:rsidRDefault="00E233A1" w:rsidP="006558F4">
      <w:pPr>
        <w:pStyle w:val="af"/>
        <w:ind w:left="780" w:firstLineChars="0" w:firstLine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首先提示用户输入用户名和密码。调用文件中存储的用户信息进行校验，只有用户</w:t>
      </w:r>
      <w:r w:rsidRPr="00E233A1">
        <w:rPr>
          <w:rFonts w:hint="eastAsia"/>
          <w:i/>
          <w:color w:val="FF0000"/>
        </w:rPr>
        <w:lastRenderedPageBreak/>
        <w:t>名和密码都匹配时才允许用户使用该系统。用户登录到系统后能够使用系统功能与用户权限有关，管理员可以完成全部操作，而普通用户只能进行图书的浏览和查询。权限判断再登录模块中完成。</w:t>
      </w:r>
    </w:p>
    <w:p w14:paraId="05C74F65" w14:textId="77777777" w:rsidR="006558F4" w:rsidRPr="00E233A1" w:rsidRDefault="006558F4" w:rsidP="006558F4">
      <w:pPr>
        <w:pStyle w:val="af"/>
        <w:numPr>
          <w:ilvl w:val="0"/>
          <w:numId w:val="44"/>
        </w:numPr>
        <w:ind w:firstLineChars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系统主控平台</w:t>
      </w:r>
    </w:p>
    <w:p w14:paraId="4A3D7BFB" w14:textId="77777777" w:rsidR="00E233A1" w:rsidRPr="00E233A1" w:rsidRDefault="00E233A1" w:rsidP="00E233A1">
      <w:pPr>
        <w:pStyle w:val="af"/>
        <w:ind w:left="780" w:firstLineChars="0" w:firstLine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不同权限的用户登录不同的系统主控平台，管理员可以完成全部操作，包括图书管理、用户管理以及退出系统三大功能模块。图书管理中包括新增图书信息、浏览图书信息、查询图书信息和保存图书信息等。用户管理包括新增用户、查找用户和保存用户信息等。</w:t>
      </w:r>
    </w:p>
    <w:p w14:paraId="33CA1F0E" w14:textId="77777777" w:rsidR="006558F4" w:rsidRPr="00E233A1" w:rsidRDefault="006558F4" w:rsidP="006558F4">
      <w:pPr>
        <w:pStyle w:val="af"/>
        <w:numPr>
          <w:ilvl w:val="0"/>
          <w:numId w:val="44"/>
        </w:numPr>
        <w:ind w:firstLineChars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新增图书信息处理</w:t>
      </w:r>
    </w:p>
    <w:p w14:paraId="6C1631E0" w14:textId="77777777" w:rsidR="00E233A1" w:rsidRPr="00E233A1" w:rsidRDefault="00E233A1" w:rsidP="00E233A1">
      <w:pPr>
        <w:pStyle w:val="af"/>
        <w:ind w:left="780" w:firstLineChars="0" w:firstLine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以下内容略</w:t>
      </w:r>
    </w:p>
    <w:p w14:paraId="2A845DC1" w14:textId="77777777" w:rsidR="006558F4" w:rsidRPr="00E233A1" w:rsidRDefault="006558F4" w:rsidP="006558F4">
      <w:pPr>
        <w:pStyle w:val="af"/>
        <w:numPr>
          <w:ilvl w:val="0"/>
          <w:numId w:val="44"/>
        </w:numPr>
        <w:ind w:firstLineChars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浏览图书信息</w:t>
      </w:r>
    </w:p>
    <w:p w14:paraId="330D86DC" w14:textId="77777777" w:rsidR="006558F4" w:rsidRPr="00E233A1" w:rsidRDefault="006558F4" w:rsidP="006558F4">
      <w:pPr>
        <w:pStyle w:val="af"/>
        <w:numPr>
          <w:ilvl w:val="0"/>
          <w:numId w:val="44"/>
        </w:numPr>
        <w:ind w:firstLineChars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查询图书信息</w:t>
      </w:r>
    </w:p>
    <w:p w14:paraId="28FB8648" w14:textId="77777777" w:rsidR="006558F4" w:rsidRPr="00E233A1" w:rsidRDefault="006558F4" w:rsidP="006558F4">
      <w:pPr>
        <w:pStyle w:val="af"/>
        <w:numPr>
          <w:ilvl w:val="0"/>
          <w:numId w:val="44"/>
        </w:numPr>
        <w:ind w:firstLineChars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删除图书信息</w:t>
      </w:r>
    </w:p>
    <w:p w14:paraId="545B4242" w14:textId="77777777" w:rsidR="006558F4" w:rsidRPr="00E233A1" w:rsidRDefault="006558F4" w:rsidP="006558F4">
      <w:pPr>
        <w:pStyle w:val="af"/>
        <w:numPr>
          <w:ilvl w:val="0"/>
          <w:numId w:val="44"/>
        </w:numPr>
        <w:ind w:firstLineChars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保存图书信息</w:t>
      </w:r>
    </w:p>
    <w:p w14:paraId="4C09D077" w14:textId="77777777" w:rsidR="006558F4" w:rsidRPr="00E233A1" w:rsidRDefault="006558F4" w:rsidP="006558F4">
      <w:pPr>
        <w:pStyle w:val="af"/>
        <w:numPr>
          <w:ilvl w:val="0"/>
          <w:numId w:val="44"/>
        </w:numPr>
        <w:ind w:firstLineChars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新增用户信息</w:t>
      </w:r>
    </w:p>
    <w:p w14:paraId="2F8F540D" w14:textId="77777777" w:rsidR="006558F4" w:rsidRPr="00E233A1" w:rsidRDefault="006558F4" w:rsidP="006558F4">
      <w:pPr>
        <w:pStyle w:val="af"/>
        <w:numPr>
          <w:ilvl w:val="0"/>
          <w:numId w:val="44"/>
        </w:numPr>
        <w:ind w:firstLineChars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查询用户信息</w:t>
      </w:r>
    </w:p>
    <w:p w14:paraId="28984300" w14:textId="77777777" w:rsidR="006558F4" w:rsidRPr="00E233A1" w:rsidRDefault="006558F4" w:rsidP="006558F4">
      <w:pPr>
        <w:pStyle w:val="af"/>
        <w:numPr>
          <w:ilvl w:val="0"/>
          <w:numId w:val="44"/>
        </w:numPr>
        <w:ind w:firstLineChars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保存用户信息</w:t>
      </w:r>
    </w:p>
    <w:p w14:paraId="744F2D64" w14:textId="77777777" w:rsidR="006558F4" w:rsidRPr="00E233A1" w:rsidRDefault="006558F4" w:rsidP="006558F4">
      <w:pPr>
        <w:pStyle w:val="af"/>
        <w:numPr>
          <w:ilvl w:val="0"/>
          <w:numId w:val="44"/>
        </w:numPr>
        <w:ind w:firstLineChars="0"/>
        <w:rPr>
          <w:i/>
          <w:color w:val="FF0000"/>
        </w:rPr>
      </w:pPr>
      <w:r w:rsidRPr="00E233A1">
        <w:rPr>
          <w:rFonts w:hint="eastAsia"/>
          <w:i/>
          <w:color w:val="FF0000"/>
        </w:rPr>
        <w:t>退出</w:t>
      </w:r>
    </w:p>
    <w:p w14:paraId="1C8D3FBB" w14:textId="77777777" w:rsidR="005F2ABC" w:rsidRPr="006558F4" w:rsidRDefault="005F2ABC" w:rsidP="008E3B84">
      <w:pPr>
        <w:pStyle w:val="2"/>
        <w:rPr>
          <w:color w:val="FF0000"/>
        </w:rPr>
      </w:pPr>
      <w:bookmarkStart w:id="5" w:name="_Toc139805748"/>
      <w:r w:rsidRPr="006558F4">
        <w:rPr>
          <w:rFonts w:hint="eastAsia"/>
          <w:color w:val="FF0000"/>
        </w:rPr>
        <w:t>标题</w:t>
      </w:r>
      <w:r w:rsidRPr="006558F4">
        <w:rPr>
          <w:rFonts w:hint="eastAsia"/>
          <w:color w:val="FF0000"/>
        </w:rPr>
        <w:t>2</w:t>
      </w:r>
      <w:r w:rsidR="00350B72" w:rsidRPr="006558F4">
        <w:rPr>
          <w:rFonts w:hint="eastAsia"/>
          <w:color w:val="FF0000"/>
        </w:rPr>
        <w:t>：三</w:t>
      </w:r>
      <w:r w:rsidRPr="006558F4">
        <w:rPr>
          <w:rFonts w:hint="eastAsia"/>
          <w:color w:val="FF0000"/>
        </w:rPr>
        <w:t>号</w:t>
      </w:r>
      <w:r w:rsidRPr="006558F4">
        <w:rPr>
          <w:rFonts w:hint="eastAsia"/>
          <w:color w:val="FF0000"/>
        </w:rPr>
        <w:t xml:space="preserve"> </w:t>
      </w:r>
      <w:r w:rsidR="00350B72" w:rsidRPr="006558F4">
        <w:rPr>
          <w:rFonts w:hint="eastAsia"/>
          <w:color w:val="FF0000"/>
        </w:rPr>
        <w:t>黑</w:t>
      </w:r>
      <w:r w:rsidRPr="006558F4">
        <w:rPr>
          <w:rFonts w:hint="eastAsia"/>
          <w:color w:val="FF0000"/>
        </w:rPr>
        <w:t>体</w:t>
      </w:r>
      <w:bookmarkEnd w:id="5"/>
    </w:p>
    <w:p w14:paraId="71D299B6" w14:textId="77777777" w:rsidR="005F25BE" w:rsidRPr="00BF483D" w:rsidRDefault="005F25BE" w:rsidP="005F25BE">
      <w:pPr>
        <w:pStyle w:val="3"/>
        <w:rPr>
          <w:color w:val="FF0000"/>
        </w:rPr>
      </w:pPr>
      <w:r w:rsidRPr="00BF483D">
        <w:rPr>
          <w:rFonts w:hint="eastAsia"/>
          <w:color w:val="FF0000"/>
        </w:rPr>
        <w:t>标题</w:t>
      </w:r>
      <w:r w:rsidRPr="00BF483D">
        <w:rPr>
          <w:rFonts w:hint="eastAsia"/>
          <w:color w:val="FF0000"/>
        </w:rPr>
        <w:t>3</w:t>
      </w:r>
      <w:r w:rsidRPr="00BF483D">
        <w:rPr>
          <w:rFonts w:hint="eastAsia"/>
          <w:color w:val="FF0000"/>
        </w:rPr>
        <w:t>：四号</w:t>
      </w:r>
      <w:r w:rsidRPr="00BF483D">
        <w:rPr>
          <w:rFonts w:hint="eastAsia"/>
          <w:color w:val="FF0000"/>
        </w:rPr>
        <w:t xml:space="preserve"> </w:t>
      </w:r>
      <w:r w:rsidRPr="00BF483D">
        <w:rPr>
          <w:rFonts w:hint="eastAsia"/>
          <w:color w:val="FF0000"/>
        </w:rPr>
        <w:t>宋体</w:t>
      </w:r>
      <w:r w:rsidRPr="00BF483D">
        <w:rPr>
          <w:rFonts w:hint="eastAsia"/>
          <w:color w:val="FF0000"/>
        </w:rPr>
        <w:t xml:space="preserve"> </w:t>
      </w:r>
      <w:r w:rsidRPr="00BF483D">
        <w:rPr>
          <w:rFonts w:hint="eastAsia"/>
          <w:color w:val="FF0000"/>
        </w:rPr>
        <w:t>加粗</w:t>
      </w:r>
    </w:p>
    <w:p w14:paraId="375FBE79" w14:textId="77777777" w:rsidR="005F2ABC" w:rsidRPr="00BF483D" w:rsidRDefault="005F2ABC" w:rsidP="003A77F4">
      <w:pPr>
        <w:pStyle w:val="4"/>
        <w:rPr>
          <w:color w:val="FF0000"/>
        </w:rPr>
      </w:pPr>
      <w:r w:rsidRPr="00BF483D">
        <w:rPr>
          <w:rFonts w:hint="eastAsia"/>
          <w:color w:val="FF0000"/>
        </w:rPr>
        <w:t>标题</w:t>
      </w:r>
      <w:r w:rsidRPr="00BF483D">
        <w:rPr>
          <w:rFonts w:hint="eastAsia"/>
          <w:color w:val="FF0000"/>
        </w:rPr>
        <w:t>4</w:t>
      </w:r>
      <w:r w:rsidR="00207A06" w:rsidRPr="00BF483D">
        <w:rPr>
          <w:rFonts w:hint="eastAsia"/>
          <w:color w:val="FF0000"/>
        </w:rPr>
        <w:t>：</w:t>
      </w:r>
      <w:r w:rsidR="00350B72" w:rsidRPr="00BF483D">
        <w:rPr>
          <w:rFonts w:hint="eastAsia"/>
          <w:color w:val="FF0000"/>
        </w:rPr>
        <w:t>小</w:t>
      </w:r>
      <w:r w:rsidRPr="00BF483D">
        <w:rPr>
          <w:rFonts w:hint="eastAsia"/>
          <w:color w:val="FF0000"/>
        </w:rPr>
        <w:t>四</w:t>
      </w:r>
      <w:r w:rsidR="00207A06" w:rsidRPr="00BF483D">
        <w:rPr>
          <w:rFonts w:hint="eastAsia"/>
          <w:color w:val="FF0000"/>
        </w:rPr>
        <w:t>号</w:t>
      </w:r>
      <w:r w:rsidRPr="00BF483D">
        <w:rPr>
          <w:rFonts w:hint="eastAsia"/>
          <w:color w:val="FF0000"/>
        </w:rPr>
        <w:t xml:space="preserve"> </w:t>
      </w:r>
      <w:r w:rsidR="00350B72" w:rsidRPr="00BF483D">
        <w:rPr>
          <w:rFonts w:hint="eastAsia"/>
          <w:color w:val="FF0000"/>
        </w:rPr>
        <w:t>黑</w:t>
      </w:r>
      <w:r w:rsidRPr="00BF483D">
        <w:rPr>
          <w:rFonts w:hint="eastAsia"/>
          <w:color w:val="FF0000"/>
        </w:rPr>
        <w:t>体</w:t>
      </w:r>
    </w:p>
    <w:p w14:paraId="6F1AFC66" w14:textId="77777777" w:rsidR="005F2ABC" w:rsidRPr="00BF483D" w:rsidRDefault="00207A06">
      <w:pPr>
        <w:pStyle w:val="5"/>
        <w:tabs>
          <w:tab w:val="num" w:pos="1260"/>
        </w:tabs>
        <w:ind w:left="1260" w:hanging="1260"/>
        <w:rPr>
          <w:color w:val="FF0000"/>
        </w:rPr>
      </w:pPr>
      <w:r w:rsidRPr="00BF483D">
        <w:rPr>
          <w:rFonts w:hint="eastAsia"/>
          <w:color w:val="FF0000"/>
        </w:rPr>
        <w:t xml:space="preserve">  </w:t>
      </w:r>
      <w:r w:rsidR="005F2ABC" w:rsidRPr="00BF483D">
        <w:rPr>
          <w:rFonts w:hint="eastAsia"/>
          <w:color w:val="FF0000"/>
        </w:rPr>
        <w:t>标题</w:t>
      </w:r>
      <w:r w:rsidR="005F2ABC" w:rsidRPr="00BF483D">
        <w:rPr>
          <w:rFonts w:hint="eastAsia"/>
          <w:color w:val="FF0000"/>
        </w:rPr>
        <w:t>5</w:t>
      </w:r>
      <w:r w:rsidR="005F2ABC" w:rsidRPr="00BF483D">
        <w:rPr>
          <w:rFonts w:hint="eastAsia"/>
          <w:color w:val="FF0000"/>
        </w:rPr>
        <w:t>：小四</w:t>
      </w:r>
      <w:r w:rsidR="005F2ABC" w:rsidRPr="00BF483D">
        <w:rPr>
          <w:rFonts w:hint="eastAsia"/>
          <w:color w:val="FF0000"/>
        </w:rPr>
        <w:t xml:space="preserve"> </w:t>
      </w:r>
      <w:r w:rsidR="005E571B" w:rsidRPr="00BF483D">
        <w:rPr>
          <w:rFonts w:hint="eastAsia"/>
          <w:color w:val="FF0000"/>
        </w:rPr>
        <w:t>宋</w:t>
      </w:r>
      <w:r w:rsidR="005F2ABC" w:rsidRPr="00BF483D">
        <w:rPr>
          <w:rFonts w:hint="eastAsia"/>
          <w:color w:val="FF0000"/>
        </w:rPr>
        <w:t>体</w:t>
      </w:r>
      <w:r w:rsidR="005E571B" w:rsidRPr="00BF483D">
        <w:rPr>
          <w:rFonts w:hint="eastAsia"/>
          <w:color w:val="FF0000"/>
        </w:rPr>
        <w:t xml:space="preserve"> </w:t>
      </w:r>
      <w:r w:rsidR="005E571B" w:rsidRPr="00BF483D">
        <w:rPr>
          <w:rFonts w:hint="eastAsia"/>
          <w:color w:val="FF0000"/>
        </w:rPr>
        <w:t>加粗</w:t>
      </w:r>
    </w:p>
    <w:p w14:paraId="7951CA17" w14:textId="77777777" w:rsidR="00BF483D" w:rsidRDefault="00D51B10" w:rsidP="00BF483D">
      <w:pPr>
        <w:pStyle w:val="1"/>
        <w:ind w:left="0" w:firstLine="0"/>
      </w:pPr>
      <w:bookmarkStart w:id="6" w:name="_Toc139805749"/>
      <w:r>
        <w:rPr>
          <w:rFonts w:hint="eastAsia"/>
        </w:rPr>
        <w:t>总体</w:t>
      </w:r>
      <w:r w:rsidR="00BF483D" w:rsidRPr="00BF483D">
        <w:rPr>
          <w:rFonts w:hint="eastAsia"/>
        </w:rPr>
        <w:t>设计</w:t>
      </w:r>
      <w:bookmarkEnd w:id="6"/>
    </w:p>
    <w:p w14:paraId="51C2CA11" w14:textId="77777777" w:rsidR="00D51B10" w:rsidRPr="008E3B84" w:rsidRDefault="00D51B10" w:rsidP="008E3B84">
      <w:pPr>
        <w:pStyle w:val="2"/>
      </w:pPr>
      <w:bookmarkStart w:id="7" w:name="_Toc139805750"/>
      <w:r w:rsidRPr="008E3B84">
        <w:rPr>
          <w:rFonts w:hint="eastAsia"/>
        </w:rPr>
        <w:t>数据结构设计</w:t>
      </w:r>
      <w:bookmarkEnd w:id="7"/>
    </w:p>
    <w:p w14:paraId="38CED5CD" w14:textId="77777777" w:rsidR="00D51B10" w:rsidRPr="009D45D0" w:rsidRDefault="00D51B10" w:rsidP="00D51B10">
      <w:r w:rsidRPr="009D45D0">
        <w:rPr>
          <w:rFonts w:hint="eastAsia"/>
        </w:rPr>
        <w:t>【</w:t>
      </w:r>
      <w:r w:rsidR="00875284" w:rsidRPr="009D45D0">
        <w:rPr>
          <w:rFonts w:hint="eastAsia"/>
        </w:rPr>
        <w:t>描述数据的存储结构】</w:t>
      </w:r>
    </w:p>
    <w:p w14:paraId="71ECFB54" w14:textId="77777777" w:rsidR="00D51B10" w:rsidRDefault="00D51B10" w:rsidP="008E3B84">
      <w:pPr>
        <w:pStyle w:val="2"/>
      </w:pPr>
      <w:bookmarkStart w:id="8" w:name="_Toc139805751"/>
      <w:r>
        <w:rPr>
          <w:rFonts w:hint="eastAsia"/>
        </w:rPr>
        <w:lastRenderedPageBreak/>
        <w:t>功能模块设计</w:t>
      </w:r>
      <w:bookmarkEnd w:id="8"/>
    </w:p>
    <w:p w14:paraId="2B72A7E6" w14:textId="77777777" w:rsidR="00875284" w:rsidRPr="009D45D0" w:rsidRDefault="00875284" w:rsidP="00875284">
      <w:r w:rsidRPr="009D45D0">
        <w:rPr>
          <w:rFonts w:hint="eastAsia"/>
        </w:rPr>
        <w:t>【按功能为系统划分模块（需要画出系统功能模块图），确定每个模块的功能，确定模块之间的调用关系，确定模块之间的接口，即模块之间传递的参数。以图书管理系统为例】</w:t>
      </w:r>
    </w:p>
    <w:p w14:paraId="689FE90F" w14:textId="77777777" w:rsidR="00875284" w:rsidRPr="00E42A63" w:rsidRDefault="00875284" w:rsidP="00D00698">
      <w:pPr>
        <w:ind w:firstLine="420"/>
        <w:rPr>
          <w:i/>
          <w:color w:val="FF0000"/>
        </w:rPr>
      </w:pPr>
      <w:r w:rsidRPr="00E42A63">
        <w:rPr>
          <w:rFonts w:hint="eastAsia"/>
          <w:i/>
          <w:color w:val="FF0000"/>
        </w:rPr>
        <w:t>图书管理系统设置两种权限，即管理员和普通用户。以管理员身份登录，可以对系统中所有功能模块进行操作，而普通用户只能进行浏览图书和查找图书的操作。</w:t>
      </w:r>
    </w:p>
    <w:p w14:paraId="59BCE1BA" w14:textId="77777777" w:rsidR="00875284" w:rsidRPr="00E42A63" w:rsidRDefault="00875284" w:rsidP="00D00698">
      <w:pPr>
        <w:ind w:firstLine="420"/>
        <w:rPr>
          <w:i/>
          <w:color w:val="FF0000"/>
        </w:rPr>
      </w:pPr>
      <w:r w:rsidRPr="00E42A63">
        <w:rPr>
          <w:rFonts w:hint="eastAsia"/>
          <w:i/>
          <w:color w:val="FF0000"/>
        </w:rPr>
        <w:t>整个系统的功能模块主要分为图书信息管理和用户管理两大部分。</w:t>
      </w:r>
      <w:r w:rsidR="00D00698" w:rsidRPr="00E42A63">
        <w:rPr>
          <w:rFonts w:hint="eastAsia"/>
          <w:i/>
          <w:color w:val="FF0000"/>
        </w:rPr>
        <w:t>图书管理系统的功能模块图如图</w:t>
      </w:r>
      <w:r w:rsidR="00D00698" w:rsidRPr="00E42A63">
        <w:rPr>
          <w:rFonts w:hint="eastAsia"/>
          <w:i/>
          <w:color w:val="FF0000"/>
        </w:rPr>
        <w:t>1</w:t>
      </w:r>
      <w:r w:rsidR="00D00698" w:rsidRPr="00E42A63">
        <w:rPr>
          <w:rFonts w:hint="eastAsia"/>
          <w:i/>
          <w:color w:val="FF0000"/>
        </w:rPr>
        <w:t>所示。</w:t>
      </w:r>
    </w:p>
    <w:p w14:paraId="3E2C9162" w14:textId="1B56148C" w:rsidR="00D00698" w:rsidRPr="00E42A63" w:rsidRDefault="00144CB6" w:rsidP="00144CB6">
      <w:pPr>
        <w:jc w:val="center"/>
        <w:rPr>
          <w:i/>
          <w:color w:val="FF0000"/>
        </w:rPr>
      </w:pPr>
      <w:r w:rsidRPr="00E42A63">
        <w:rPr>
          <w:i/>
          <w:noProof/>
          <w:color w:val="FF0000"/>
        </w:rPr>
        <w:object w:dxaOrig="10472" w:dyaOrig="6716" w14:anchorId="20C4B3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9.45pt;height:276pt;mso-width-percent:0;mso-height-percent:0;mso-width-percent:0;mso-height-percent:0" o:ole="">
            <v:imagedata r:id="rId17" o:title=""/>
          </v:shape>
          <o:OLEObject Type="Embed" ProgID="Visio.Drawing.11" ShapeID="_x0000_i1025" DrawAspect="Content" ObjectID="_1795242707" r:id="rId18"/>
        </w:object>
      </w:r>
    </w:p>
    <w:p w14:paraId="4ED23D42" w14:textId="77777777" w:rsidR="00D00698" w:rsidRPr="00E42A63" w:rsidRDefault="00E42A63" w:rsidP="00E42A63">
      <w:pPr>
        <w:ind w:firstLine="420"/>
        <w:jc w:val="center"/>
        <w:rPr>
          <w:i/>
          <w:color w:val="FF0000"/>
        </w:rPr>
      </w:pPr>
      <w:r w:rsidRPr="00E42A63">
        <w:rPr>
          <w:rFonts w:hint="eastAsia"/>
          <w:i/>
          <w:color w:val="FF0000"/>
        </w:rPr>
        <w:t>图</w:t>
      </w:r>
      <w:r w:rsidRPr="00E42A63">
        <w:rPr>
          <w:rFonts w:hint="eastAsia"/>
          <w:i/>
          <w:color w:val="FF0000"/>
        </w:rPr>
        <w:t xml:space="preserve">1 </w:t>
      </w:r>
      <w:r w:rsidRPr="00E42A63">
        <w:rPr>
          <w:rFonts w:hint="eastAsia"/>
          <w:i/>
          <w:color w:val="FF0000"/>
        </w:rPr>
        <w:t>图书管理系统功能模块图</w:t>
      </w:r>
    </w:p>
    <w:p w14:paraId="7284F2F4" w14:textId="77777777" w:rsidR="00875284" w:rsidRPr="00E42A63" w:rsidRDefault="00875284" w:rsidP="00D00698">
      <w:pPr>
        <w:ind w:firstLine="420"/>
        <w:rPr>
          <w:i/>
          <w:color w:val="FF0000"/>
        </w:rPr>
      </w:pPr>
      <w:r w:rsidRPr="00E42A63">
        <w:rPr>
          <w:rFonts w:hint="eastAsia"/>
          <w:i/>
          <w:color w:val="FF0000"/>
        </w:rPr>
        <w:t>系统启动时，主函数中首先调用</w:t>
      </w:r>
      <w:proofErr w:type="spellStart"/>
      <w:r w:rsidRPr="00E42A63">
        <w:rPr>
          <w:rFonts w:hint="eastAsia"/>
          <w:i/>
          <w:color w:val="FF0000"/>
        </w:rPr>
        <w:t>initUser</w:t>
      </w:r>
      <w:proofErr w:type="spellEnd"/>
      <w:r w:rsidRPr="00E42A63">
        <w:rPr>
          <w:rFonts w:hint="eastAsia"/>
          <w:i/>
          <w:color w:val="FF0000"/>
        </w:rPr>
        <w:t>（）函数对用户模块进行初始化的操作，即设定最初的管理员的用户名（为</w:t>
      </w:r>
      <w:r w:rsidRPr="00E42A63">
        <w:rPr>
          <w:rFonts w:hint="eastAsia"/>
          <w:i/>
          <w:color w:val="FF0000"/>
        </w:rPr>
        <w:t>admin</w:t>
      </w:r>
      <w:r w:rsidRPr="00E42A63">
        <w:rPr>
          <w:rFonts w:hint="eastAsia"/>
          <w:i/>
          <w:color w:val="FF0000"/>
        </w:rPr>
        <w:t>）和密码（为</w:t>
      </w:r>
      <w:r w:rsidRPr="00E42A63">
        <w:rPr>
          <w:rFonts w:hint="eastAsia"/>
          <w:i/>
          <w:color w:val="FF0000"/>
        </w:rPr>
        <w:t>123</w:t>
      </w:r>
      <w:r w:rsidRPr="00E42A63">
        <w:rPr>
          <w:rFonts w:hint="eastAsia"/>
          <w:i/>
          <w:color w:val="FF0000"/>
        </w:rPr>
        <w:t>）。并对文件进行初始设置，即用户文件不存在，则创建用户文件，再调用</w:t>
      </w:r>
      <w:proofErr w:type="spellStart"/>
      <w:r w:rsidRPr="00E42A63">
        <w:rPr>
          <w:rFonts w:hint="eastAsia"/>
          <w:i/>
          <w:color w:val="FF0000"/>
        </w:rPr>
        <w:t>loadUsers</w:t>
      </w:r>
      <w:proofErr w:type="spellEnd"/>
      <w:r w:rsidRPr="00E42A63">
        <w:rPr>
          <w:rFonts w:hint="eastAsia"/>
          <w:i/>
          <w:color w:val="FF0000"/>
        </w:rPr>
        <w:t>（）函数将用户文件中的用户信息加载到用户单链表中。接着调用</w:t>
      </w:r>
      <w:proofErr w:type="spellStart"/>
      <w:r w:rsidRPr="00E42A63">
        <w:rPr>
          <w:rFonts w:hint="eastAsia"/>
          <w:i/>
          <w:color w:val="FF0000"/>
        </w:rPr>
        <w:t>initBook</w:t>
      </w:r>
      <w:proofErr w:type="spellEnd"/>
      <w:r w:rsidRPr="00E42A63">
        <w:rPr>
          <w:rFonts w:hint="eastAsia"/>
          <w:i/>
          <w:color w:val="FF0000"/>
        </w:rPr>
        <w:t>（）函数对图书模块初始化操作。主要完成图书文件的初始信息加载到图书单链表中。最后调用</w:t>
      </w:r>
      <w:r w:rsidRPr="00E42A63">
        <w:rPr>
          <w:rFonts w:hint="eastAsia"/>
          <w:i/>
          <w:color w:val="FF0000"/>
        </w:rPr>
        <w:t>login</w:t>
      </w:r>
      <w:r w:rsidRPr="00E42A63">
        <w:rPr>
          <w:rFonts w:hint="eastAsia"/>
          <w:i/>
          <w:color w:val="FF0000"/>
        </w:rPr>
        <w:t>（）函数判断用户的类型，如果管理员权限，则调用</w:t>
      </w:r>
      <w:proofErr w:type="spellStart"/>
      <w:r w:rsidRPr="00E42A63">
        <w:rPr>
          <w:rFonts w:hint="eastAsia"/>
          <w:i/>
          <w:color w:val="FF0000"/>
        </w:rPr>
        <w:t>showAdminMenu</w:t>
      </w:r>
      <w:proofErr w:type="spellEnd"/>
      <w:r w:rsidRPr="00E42A63">
        <w:rPr>
          <w:rFonts w:hint="eastAsia"/>
          <w:i/>
          <w:color w:val="FF0000"/>
        </w:rPr>
        <w:t>（）函数进入管理员操作界面。如果是普通用户权限，则调用</w:t>
      </w:r>
      <w:proofErr w:type="spellStart"/>
      <w:r w:rsidRPr="00E42A63">
        <w:rPr>
          <w:rFonts w:hint="eastAsia"/>
          <w:i/>
          <w:color w:val="FF0000"/>
        </w:rPr>
        <w:t>showUserMenu</w:t>
      </w:r>
      <w:proofErr w:type="spellEnd"/>
      <w:r w:rsidRPr="00E42A63">
        <w:rPr>
          <w:rFonts w:hint="eastAsia"/>
          <w:i/>
          <w:color w:val="FF0000"/>
        </w:rPr>
        <w:t>（）函数，进入普通用户操作界面。下面对模块的功能做一简单介绍。</w:t>
      </w:r>
    </w:p>
    <w:p w14:paraId="71695CA5" w14:textId="77777777" w:rsidR="00875284" w:rsidRPr="00E42A63" w:rsidRDefault="00D00698" w:rsidP="00D00698">
      <w:pPr>
        <w:numPr>
          <w:ilvl w:val="0"/>
          <w:numId w:val="39"/>
        </w:numPr>
        <w:rPr>
          <w:i/>
          <w:color w:val="FF0000"/>
        </w:rPr>
      </w:pPr>
      <w:r w:rsidRPr="00E42A63">
        <w:rPr>
          <w:rFonts w:hint="eastAsia"/>
          <w:i/>
          <w:color w:val="FF0000"/>
        </w:rPr>
        <w:t>登录系统</w:t>
      </w:r>
    </w:p>
    <w:p w14:paraId="72141642" w14:textId="77777777" w:rsidR="00D00698" w:rsidRPr="00E42A63" w:rsidRDefault="00D00698" w:rsidP="00D00698">
      <w:pPr>
        <w:ind w:firstLine="420"/>
        <w:rPr>
          <w:i/>
          <w:color w:val="FF0000"/>
        </w:rPr>
      </w:pPr>
      <w:r w:rsidRPr="00E42A63">
        <w:rPr>
          <w:rFonts w:hint="eastAsia"/>
          <w:i/>
          <w:color w:val="FF0000"/>
        </w:rPr>
        <w:t>系统调用</w:t>
      </w:r>
      <w:r w:rsidRPr="00E42A63">
        <w:rPr>
          <w:rFonts w:hint="eastAsia"/>
          <w:i/>
          <w:color w:val="FF0000"/>
        </w:rPr>
        <w:t>login</w:t>
      </w:r>
      <w:r w:rsidRPr="00E42A63">
        <w:rPr>
          <w:rFonts w:hint="eastAsia"/>
          <w:i/>
          <w:color w:val="FF0000"/>
        </w:rPr>
        <w:t>（）函数完成登录操作。首先提示用户输入用户名和密码，调用</w:t>
      </w:r>
      <w:proofErr w:type="spellStart"/>
      <w:r w:rsidRPr="00E42A63">
        <w:rPr>
          <w:rFonts w:hint="eastAsia"/>
          <w:i/>
          <w:color w:val="FF0000"/>
        </w:rPr>
        <w:t>findUser</w:t>
      </w:r>
      <w:proofErr w:type="spellEnd"/>
      <w:r w:rsidRPr="00E42A63">
        <w:rPr>
          <w:rFonts w:hint="eastAsia"/>
          <w:i/>
          <w:color w:val="FF0000"/>
        </w:rPr>
        <w:lastRenderedPageBreak/>
        <w:t>（）函数查找用户输入的用户名是否存在。如果用户名不存在，则给出用户名输入错误提示信息；如果用户名存在，接着判断密码是否正确。如果密码错误，给出密码输入错误的提示信息；如果输入都正确，判断该用户类型，并作为</w:t>
      </w:r>
      <w:r w:rsidRPr="00E42A63">
        <w:rPr>
          <w:rFonts w:hint="eastAsia"/>
          <w:i/>
          <w:color w:val="FF0000"/>
        </w:rPr>
        <w:t>login</w:t>
      </w:r>
      <w:r w:rsidRPr="00E42A63">
        <w:rPr>
          <w:rFonts w:hint="eastAsia"/>
          <w:i/>
          <w:color w:val="FF0000"/>
        </w:rPr>
        <w:t>（）函数的返回值。在主函数中完成权限的判断。</w:t>
      </w:r>
    </w:p>
    <w:p w14:paraId="07A6C69C" w14:textId="77777777" w:rsidR="00D00698" w:rsidRPr="00E42A63" w:rsidRDefault="00D00698" w:rsidP="00D00698">
      <w:pPr>
        <w:numPr>
          <w:ilvl w:val="0"/>
          <w:numId w:val="39"/>
        </w:numPr>
        <w:rPr>
          <w:i/>
          <w:color w:val="FF0000"/>
        </w:rPr>
      </w:pPr>
      <w:r w:rsidRPr="00E42A63">
        <w:rPr>
          <w:rFonts w:hint="eastAsia"/>
          <w:i/>
          <w:color w:val="FF0000"/>
        </w:rPr>
        <w:t>增加图书信息</w:t>
      </w:r>
    </w:p>
    <w:p w14:paraId="241E000D" w14:textId="77777777" w:rsidR="00D00698" w:rsidRPr="00E42A63" w:rsidRDefault="00D00698" w:rsidP="00D00698">
      <w:pPr>
        <w:numPr>
          <w:ilvl w:val="0"/>
          <w:numId w:val="39"/>
        </w:numPr>
        <w:rPr>
          <w:i/>
          <w:color w:val="FF0000"/>
        </w:rPr>
      </w:pPr>
      <w:proofErr w:type="gramStart"/>
      <w:r w:rsidRPr="00E42A63">
        <w:rPr>
          <w:i/>
          <w:color w:val="FF0000"/>
        </w:rPr>
        <w:t>…</w:t>
      </w:r>
      <w:r w:rsidRPr="00E42A63">
        <w:rPr>
          <w:rFonts w:hint="eastAsia"/>
          <w:i/>
          <w:color w:val="FF0000"/>
        </w:rPr>
        <w:t>.</w:t>
      </w:r>
      <w:r w:rsidRPr="00E42A63">
        <w:rPr>
          <w:rFonts w:hint="eastAsia"/>
          <w:i/>
          <w:color w:val="FF0000"/>
        </w:rPr>
        <w:t>其他略</w:t>
      </w:r>
      <w:proofErr w:type="gramEnd"/>
    </w:p>
    <w:p w14:paraId="2DF4C119" w14:textId="77777777" w:rsidR="00D00698" w:rsidRPr="00875284" w:rsidRDefault="00D00698" w:rsidP="00D00698">
      <w:pPr>
        <w:ind w:left="720"/>
        <w:rPr>
          <w:color w:val="FF0000"/>
        </w:rPr>
      </w:pPr>
    </w:p>
    <w:p w14:paraId="21A0B5C6" w14:textId="77777777" w:rsidR="00BF483D" w:rsidRDefault="00E42A63" w:rsidP="00BF483D">
      <w:pPr>
        <w:pStyle w:val="1"/>
        <w:ind w:left="0" w:firstLine="0"/>
      </w:pPr>
      <w:bookmarkStart w:id="9" w:name="_Toc139805752"/>
      <w:r>
        <w:rPr>
          <w:rFonts w:hint="eastAsia"/>
        </w:rPr>
        <w:t>详细</w:t>
      </w:r>
      <w:r w:rsidR="00BF483D" w:rsidRPr="00BF483D">
        <w:rPr>
          <w:rFonts w:hint="eastAsia"/>
        </w:rPr>
        <w:t>设计</w:t>
      </w:r>
      <w:bookmarkEnd w:id="9"/>
    </w:p>
    <w:p w14:paraId="703D54F8" w14:textId="77777777" w:rsidR="00D310CF" w:rsidRDefault="00D310CF" w:rsidP="00D310CF">
      <w:pPr>
        <w:pStyle w:val="af"/>
        <w:numPr>
          <w:ilvl w:val="0"/>
          <w:numId w:val="46"/>
        </w:numPr>
        <w:ind w:firstLineChars="0"/>
      </w:pPr>
      <w:r>
        <w:rPr>
          <w:rFonts w:hint="eastAsia"/>
        </w:rPr>
        <w:t>列出本系统的代码结构</w:t>
      </w:r>
    </w:p>
    <w:p w14:paraId="2771B743" w14:textId="77777777" w:rsidR="00D310CF" w:rsidRDefault="00D310CF" w:rsidP="00D310CF">
      <w:pPr>
        <w:pStyle w:val="af"/>
        <w:numPr>
          <w:ilvl w:val="0"/>
          <w:numId w:val="46"/>
        </w:numPr>
        <w:ind w:firstLineChars="0"/>
      </w:pPr>
      <w:r>
        <w:rPr>
          <w:rFonts w:hint="eastAsia"/>
        </w:rPr>
        <w:t>本系统的代码总行数</w:t>
      </w:r>
    </w:p>
    <w:p w14:paraId="2D6A30AB" w14:textId="50905A02" w:rsidR="00E42A63" w:rsidRDefault="00D310CF" w:rsidP="00D310CF">
      <w:pPr>
        <w:pStyle w:val="af"/>
        <w:numPr>
          <w:ilvl w:val="0"/>
          <w:numId w:val="46"/>
        </w:numPr>
        <w:ind w:firstLineChars="0"/>
      </w:pPr>
      <w:r>
        <w:rPr>
          <w:rFonts w:hint="eastAsia"/>
        </w:rPr>
        <w:t>使用流程图方式描述主要模块的详细的算法设计，可以配有文字说明。要求至少选取</w:t>
      </w:r>
      <w:r>
        <w:rPr>
          <w:rFonts w:hint="eastAsia"/>
        </w:rPr>
        <w:t>5</w:t>
      </w:r>
      <w:r>
        <w:rPr>
          <w:rFonts w:hint="eastAsia"/>
        </w:rPr>
        <w:t>个以上主要模块，以图书管理系统其中的</w:t>
      </w:r>
      <w:r w:rsidRPr="00FC7D24">
        <w:rPr>
          <w:rFonts w:hint="eastAsia"/>
        </w:rPr>
        <w:t>管理员权限登录模块为例</w:t>
      </w:r>
      <w:r>
        <w:rPr>
          <w:rFonts w:hint="eastAsia"/>
        </w:rPr>
        <w:t>；</w:t>
      </w:r>
      <w:r w:rsidR="00E42A63">
        <w:rPr>
          <w:rFonts w:hint="eastAsia"/>
        </w:rPr>
        <w:t>】</w:t>
      </w:r>
    </w:p>
    <w:p w14:paraId="57539877" w14:textId="4EDF6F8C" w:rsidR="00D310CF" w:rsidRDefault="00D310CF" w:rsidP="00D310CF">
      <w:pPr>
        <w:pStyle w:val="2"/>
        <w:rPr>
          <w:i/>
          <w:color w:val="FF0000"/>
        </w:rPr>
      </w:pPr>
      <w:bookmarkStart w:id="10" w:name="_Toc139805753"/>
      <w:r>
        <w:rPr>
          <w:rFonts w:hint="eastAsia"/>
          <w:i/>
          <w:color w:val="FF0000"/>
        </w:rPr>
        <w:t>本系统代码结构</w:t>
      </w:r>
      <w:bookmarkEnd w:id="10"/>
    </w:p>
    <w:p w14:paraId="6CC72D64" w14:textId="3B9300B9" w:rsidR="00D310CF" w:rsidRPr="00D310CF" w:rsidRDefault="00D310CF" w:rsidP="00D310CF">
      <w:pPr>
        <w:pStyle w:val="2"/>
        <w:rPr>
          <w:i/>
          <w:color w:val="FF0000"/>
        </w:rPr>
      </w:pPr>
      <w:bookmarkStart w:id="11" w:name="_Toc139805754"/>
      <w:r>
        <w:rPr>
          <w:rFonts w:hint="eastAsia"/>
          <w:i/>
          <w:color w:val="FF0000"/>
        </w:rPr>
        <w:t>本系统代码总行数</w:t>
      </w:r>
      <w:bookmarkEnd w:id="11"/>
    </w:p>
    <w:p w14:paraId="5DD9CB63" w14:textId="6B8F3924" w:rsidR="00E42A63" w:rsidRPr="008E3B84" w:rsidRDefault="00D310CF" w:rsidP="008E3B84">
      <w:pPr>
        <w:pStyle w:val="2"/>
        <w:rPr>
          <w:i/>
          <w:color w:val="FF0000"/>
        </w:rPr>
      </w:pPr>
      <w:bookmarkStart w:id="12" w:name="_Toc139805755"/>
      <w:r w:rsidRPr="008E3B84">
        <w:rPr>
          <w:rFonts w:hint="eastAsia"/>
          <w:i/>
          <w:color w:val="FF0000"/>
        </w:rPr>
        <w:t>管理员权限登录系统处理流程</w:t>
      </w:r>
      <w:bookmarkEnd w:id="12"/>
    </w:p>
    <w:p w14:paraId="075C88CF" w14:textId="77777777" w:rsidR="00FC7D24" w:rsidRPr="00FC7D24" w:rsidRDefault="00FC7D24" w:rsidP="00FC7D24"/>
    <w:p w14:paraId="03F919A3" w14:textId="31B61353" w:rsidR="00E42A63" w:rsidRDefault="00144CB6" w:rsidP="00144CB6">
      <w:pPr>
        <w:jc w:val="center"/>
      </w:pPr>
      <w:r>
        <w:rPr>
          <w:noProof/>
        </w:rPr>
        <w:object w:dxaOrig="10861" w:dyaOrig="11875" w14:anchorId="3515A0FC">
          <v:shape id="_x0000_i1026" type="#_x0000_t75" alt="" style="width:429pt;height:468.45pt;mso-width-percent:0;mso-height-percent:0;mso-width-percent:0;mso-height-percent:0" o:ole="">
            <v:imagedata r:id="rId19" o:title=""/>
          </v:shape>
          <o:OLEObject Type="Embed" ProgID="Visio.Drawing.11" ShapeID="_x0000_i1026" DrawAspect="Content" ObjectID="_1795242708" r:id="rId20"/>
        </w:object>
      </w:r>
    </w:p>
    <w:p w14:paraId="06592AAE" w14:textId="231083E9" w:rsidR="00FC7D24" w:rsidRDefault="00FC7D24" w:rsidP="00FC7D24">
      <w:pPr>
        <w:jc w:val="center"/>
        <w:rPr>
          <w:i/>
        </w:rPr>
      </w:pPr>
      <w:r w:rsidRPr="00043DF6">
        <w:rPr>
          <w:rFonts w:hint="eastAsia"/>
          <w:i/>
        </w:rPr>
        <w:t>图</w:t>
      </w:r>
      <w:r w:rsidRPr="00043DF6">
        <w:rPr>
          <w:rFonts w:hint="eastAsia"/>
          <w:i/>
        </w:rPr>
        <w:t xml:space="preserve">2 </w:t>
      </w:r>
      <w:r w:rsidRPr="00043DF6">
        <w:rPr>
          <w:rFonts w:hint="eastAsia"/>
          <w:i/>
        </w:rPr>
        <w:t>管理员权限登录系统处理流程</w:t>
      </w:r>
    </w:p>
    <w:p w14:paraId="4BA15843" w14:textId="4C5D31C4" w:rsidR="00D310CF" w:rsidRPr="00043DF6" w:rsidRDefault="00D310CF" w:rsidP="00FC7D24">
      <w:pPr>
        <w:jc w:val="center"/>
        <w:rPr>
          <w:i/>
        </w:rPr>
      </w:pPr>
    </w:p>
    <w:p w14:paraId="25C70BFC" w14:textId="77777777" w:rsidR="00BF483D" w:rsidRDefault="00BF483D" w:rsidP="00BF483D">
      <w:pPr>
        <w:pStyle w:val="1"/>
        <w:ind w:left="0" w:firstLine="0"/>
      </w:pPr>
      <w:bookmarkStart w:id="13" w:name="_Toc139805756"/>
      <w:r w:rsidRPr="00BF483D">
        <w:rPr>
          <w:rFonts w:hint="eastAsia"/>
        </w:rPr>
        <w:t>调试运行及操作说明</w:t>
      </w:r>
      <w:bookmarkEnd w:id="13"/>
    </w:p>
    <w:p w14:paraId="602393EB" w14:textId="77777777" w:rsidR="00043DF6" w:rsidRDefault="00043DF6" w:rsidP="00043DF6">
      <w:r>
        <w:rPr>
          <w:rFonts w:hint="eastAsia"/>
        </w:rPr>
        <w:t>【程序所有运行结果截图，包括各种选择情况，以图书管理系统为例】</w:t>
      </w:r>
    </w:p>
    <w:p w14:paraId="4FEE8240" w14:textId="77777777" w:rsidR="00043DF6" w:rsidRDefault="00043DF6" w:rsidP="00043DF6">
      <w:pPr>
        <w:pStyle w:val="2"/>
      </w:pPr>
      <w:bookmarkStart w:id="14" w:name="_Toc139805757"/>
      <w:r>
        <w:rPr>
          <w:rFonts w:hint="eastAsia"/>
        </w:rPr>
        <w:lastRenderedPageBreak/>
        <w:t>管理员权限</w:t>
      </w:r>
      <w:bookmarkEnd w:id="14"/>
    </w:p>
    <w:p w14:paraId="0C07AFF6" w14:textId="77777777" w:rsidR="00043DF6" w:rsidRDefault="00043DF6" w:rsidP="00043DF6">
      <w:pPr>
        <w:pStyle w:val="3"/>
      </w:pPr>
      <w:r>
        <w:rPr>
          <w:rFonts w:hint="eastAsia"/>
        </w:rPr>
        <w:t>登录系统</w:t>
      </w:r>
    </w:p>
    <w:p w14:paraId="1DF63AA0" w14:textId="77777777" w:rsidR="00043DF6" w:rsidRDefault="00043DF6" w:rsidP="00043DF6">
      <w:pPr>
        <w:ind w:firstLine="420"/>
      </w:pPr>
      <w:r>
        <w:rPr>
          <w:rFonts w:hint="eastAsia"/>
        </w:rPr>
        <w:t>系统运行后，系统提示用户输入用户名和密码，系统首次运行时的用户名为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123</w:t>
      </w:r>
      <w:r>
        <w:rPr>
          <w:rFonts w:hint="eastAsia"/>
        </w:rPr>
        <w:t>，管理员权限登录，进入管理员操作界面，登录界面如图</w:t>
      </w:r>
      <w:r>
        <w:rPr>
          <w:rFonts w:hint="eastAsia"/>
        </w:rPr>
        <w:t>3</w:t>
      </w:r>
      <w:r>
        <w:rPr>
          <w:rFonts w:hint="eastAsia"/>
        </w:rPr>
        <w:t>所示。管理员操作主菜单界面如图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0A33BFD4" w14:textId="1CFA8DA3" w:rsidR="006B64C5" w:rsidRDefault="0079141A" w:rsidP="006B64C5">
      <w:pPr>
        <w:ind w:firstLine="420"/>
        <w:jc w:val="center"/>
      </w:pPr>
      <w:r w:rsidRPr="00A634E5">
        <w:rPr>
          <w:noProof/>
        </w:rPr>
        <w:drawing>
          <wp:inline distT="0" distB="0" distL="0" distR="0" wp14:anchorId="19CDC448" wp14:editId="292C20FF">
            <wp:extent cx="2946400" cy="1350010"/>
            <wp:effectExtent l="0" t="0" r="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E83A" w14:textId="77777777" w:rsidR="006B64C5" w:rsidRDefault="006B64C5" w:rsidP="006B64C5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登录界面</w:t>
      </w:r>
    </w:p>
    <w:p w14:paraId="4DA3EC76" w14:textId="112F7C26" w:rsidR="006B64C5" w:rsidRDefault="0079141A" w:rsidP="006B64C5">
      <w:pPr>
        <w:ind w:firstLine="420"/>
        <w:jc w:val="center"/>
        <w:rPr>
          <w:b/>
        </w:rPr>
      </w:pPr>
      <w:r w:rsidRPr="00413D8C">
        <w:rPr>
          <w:b/>
          <w:noProof/>
        </w:rPr>
        <w:drawing>
          <wp:inline distT="0" distB="0" distL="0" distR="0" wp14:anchorId="05EFC4BE" wp14:editId="2EDA8BBC">
            <wp:extent cx="2975610" cy="2670810"/>
            <wp:effectExtent l="0" t="0" r="0" b="0"/>
            <wp:docPr id="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3A38" w14:textId="77777777" w:rsidR="006B64C5" w:rsidRPr="006B64C5" w:rsidRDefault="006B64C5" w:rsidP="006B64C5">
      <w:pPr>
        <w:ind w:firstLine="420"/>
        <w:jc w:val="center"/>
      </w:pPr>
      <w:r w:rsidRPr="006B64C5">
        <w:rPr>
          <w:rFonts w:hint="eastAsia"/>
        </w:rPr>
        <w:t>图</w:t>
      </w:r>
      <w:r w:rsidRPr="006B64C5">
        <w:rPr>
          <w:rFonts w:hint="eastAsia"/>
        </w:rPr>
        <w:t xml:space="preserve">4 </w:t>
      </w:r>
      <w:r w:rsidRPr="006B64C5">
        <w:rPr>
          <w:rFonts w:hint="eastAsia"/>
        </w:rPr>
        <w:t>管理员操作主菜单</w:t>
      </w:r>
    </w:p>
    <w:p w14:paraId="0ACD3789" w14:textId="77777777" w:rsidR="00043DF6" w:rsidRDefault="009D45D0" w:rsidP="009D45D0">
      <w:pPr>
        <w:pStyle w:val="3"/>
      </w:pPr>
      <w:r>
        <w:rPr>
          <w:rFonts w:hint="eastAsia"/>
        </w:rPr>
        <w:t>新增图书</w:t>
      </w:r>
    </w:p>
    <w:p w14:paraId="7DD8374A" w14:textId="77777777" w:rsidR="00375257" w:rsidRPr="00375257" w:rsidRDefault="00375257" w:rsidP="00375257">
      <w:r>
        <w:rPr>
          <w:rFonts w:hint="eastAsia"/>
        </w:rPr>
        <w:t xml:space="preserve"> </w:t>
      </w:r>
      <w:r>
        <w:rPr>
          <w:rFonts w:hint="eastAsia"/>
        </w:rPr>
        <w:t>内容略</w:t>
      </w:r>
    </w:p>
    <w:p w14:paraId="6ACE1EBF" w14:textId="77777777" w:rsidR="00D51B10" w:rsidRDefault="00FC7D24" w:rsidP="00FC7D24">
      <w:pPr>
        <w:pStyle w:val="1"/>
        <w:ind w:left="0" w:firstLine="0"/>
      </w:pPr>
      <w:bookmarkStart w:id="15" w:name="_Toc139805758"/>
      <w:r>
        <w:rPr>
          <w:rFonts w:hint="eastAsia"/>
        </w:rPr>
        <w:t>课程设计过程中出现的主要问题及解决方法</w:t>
      </w:r>
      <w:bookmarkEnd w:id="15"/>
    </w:p>
    <w:p w14:paraId="007E71D0" w14:textId="77777777" w:rsidR="006B64C5" w:rsidRDefault="006B64C5" w:rsidP="006B64C5">
      <w:r>
        <w:rPr>
          <w:rFonts w:hint="eastAsia"/>
        </w:rPr>
        <w:t>【每个同学一个小节，只描述客观的技术问题】</w:t>
      </w:r>
    </w:p>
    <w:p w14:paraId="0DE0E5BF" w14:textId="77777777" w:rsidR="006B64C5" w:rsidRDefault="006B64C5" w:rsidP="006B64C5">
      <w:pPr>
        <w:pStyle w:val="2"/>
      </w:pPr>
      <w:bookmarkStart w:id="16" w:name="_Toc139805759"/>
      <w:r>
        <w:rPr>
          <w:rFonts w:hint="eastAsia"/>
        </w:rPr>
        <w:lastRenderedPageBreak/>
        <w:t>张三</w:t>
      </w:r>
      <w:bookmarkEnd w:id="16"/>
    </w:p>
    <w:p w14:paraId="07DA982C" w14:textId="77777777" w:rsidR="006B64C5" w:rsidRPr="006B64C5" w:rsidRDefault="006B64C5" w:rsidP="006B64C5">
      <w:pPr>
        <w:pStyle w:val="2"/>
      </w:pPr>
      <w:bookmarkStart w:id="17" w:name="_Toc139805760"/>
      <w:r>
        <w:rPr>
          <w:rFonts w:hint="eastAsia"/>
        </w:rPr>
        <w:t>李四</w:t>
      </w:r>
      <w:bookmarkEnd w:id="17"/>
    </w:p>
    <w:p w14:paraId="5F1289A4" w14:textId="3733D1B9" w:rsidR="00D310CF" w:rsidRDefault="00D310CF" w:rsidP="00FC7D24">
      <w:pPr>
        <w:pStyle w:val="1"/>
        <w:ind w:left="0" w:firstLine="0"/>
      </w:pPr>
      <w:bookmarkStart w:id="18" w:name="_Toc139805761"/>
      <w:r>
        <w:rPr>
          <w:rFonts w:hint="eastAsia"/>
        </w:rPr>
        <w:t>系统的创新点</w:t>
      </w:r>
      <w:bookmarkEnd w:id="18"/>
    </w:p>
    <w:p w14:paraId="5A01836B" w14:textId="71535486" w:rsidR="00D310CF" w:rsidRPr="00D310CF" w:rsidRDefault="00D310CF" w:rsidP="00D310CF">
      <w:pPr>
        <w:rPr>
          <w:color w:val="FF0000"/>
        </w:rPr>
      </w:pPr>
      <w:r w:rsidRPr="00D310CF">
        <w:rPr>
          <w:rFonts w:hint="eastAsia"/>
          <w:color w:val="FF0000"/>
        </w:rPr>
        <w:t>【系统特色功能</w:t>
      </w:r>
      <w:r w:rsidR="00866CE1">
        <w:rPr>
          <w:rFonts w:hint="eastAsia"/>
          <w:color w:val="FF0000"/>
        </w:rPr>
        <w:t>、用到的创新技术等</w:t>
      </w:r>
      <w:r w:rsidRPr="00D310CF">
        <w:rPr>
          <w:rFonts w:hint="eastAsia"/>
          <w:color w:val="FF0000"/>
        </w:rPr>
        <w:t>】</w:t>
      </w:r>
    </w:p>
    <w:p w14:paraId="680C8F69" w14:textId="65373E07" w:rsidR="00D51B10" w:rsidRDefault="00D310CF" w:rsidP="00FC7D24">
      <w:pPr>
        <w:pStyle w:val="1"/>
        <w:ind w:left="0" w:firstLine="0"/>
      </w:pPr>
      <w:bookmarkStart w:id="19" w:name="_Toc139805762"/>
      <w:r>
        <w:rPr>
          <w:rFonts w:hint="eastAsia"/>
        </w:rPr>
        <w:t>课程设计的主要收获</w:t>
      </w:r>
      <w:bookmarkEnd w:id="19"/>
    </w:p>
    <w:p w14:paraId="44E692E9" w14:textId="7287CD75" w:rsidR="006B64C5" w:rsidRDefault="006B64C5" w:rsidP="006B64C5">
      <w:r>
        <w:rPr>
          <w:rFonts w:hint="eastAsia"/>
        </w:rPr>
        <w:t>【每个同学一节，主观描述】</w:t>
      </w:r>
    </w:p>
    <w:p w14:paraId="5C9EDC0B" w14:textId="77777777" w:rsidR="006B64C5" w:rsidRDefault="006B64C5" w:rsidP="006B64C5">
      <w:pPr>
        <w:pStyle w:val="2"/>
      </w:pPr>
      <w:bookmarkStart w:id="20" w:name="_Toc139805763"/>
      <w:r>
        <w:rPr>
          <w:rFonts w:hint="eastAsia"/>
        </w:rPr>
        <w:t>张三</w:t>
      </w:r>
      <w:bookmarkEnd w:id="20"/>
    </w:p>
    <w:p w14:paraId="556C854F" w14:textId="77777777" w:rsidR="006B64C5" w:rsidRPr="006B64C5" w:rsidRDefault="006B64C5" w:rsidP="006B64C5">
      <w:pPr>
        <w:pStyle w:val="2"/>
      </w:pPr>
      <w:bookmarkStart w:id="21" w:name="_Toc139805764"/>
      <w:r>
        <w:rPr>
          <w:rFonts w:hint="eastAsia"/>
        </w:rPr>
        <w:t>李四</w:t>
      </w:r>
      <w:bookmarkEnd w:id="21"/>
    </w:p>
    <w:p w14:paraId="5B31CE50" w14:textId="2499D74D" w:rsidR="00D51B10" w:rsidRPr="00D51B10" w:rsidRDefault="00D51B10" w:rsidP="00144CB6">
      <w:pPr>
        <w:pStyle w:val="2"/>
        <w:numPr>
          <w:ilvl w:val="0"/>
          <w:numId w:val="0"/>
        </w:numPr>
      </w:pPr>
    </w:p>
    <w:sectPr w:rsidR="00D51B10" w:rsidRPr="00D51B10" w:rsidSect="00E35D95">
      <w:footerReference w:type="default" r:id="rId23"/>
      <w:pgSz w:w="11906" w:h="16838"/>
      <w:pgMar w:top="1440" w:right="987" w:bottom="1440" w:left="1559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3AA62" w14:textId="77777777" w:rsidR="004B52C6" w:rsidRDefault="004B52C6">
      <w:r>
        <w:separator/>
      </w:r>
    </w:p>
  </w:endnote>
  <w:endnote w:type="continuationSeparator" w:id="0">
    <w:p w14:paraId="1FE24F73" w14:textId="77777777" w:rsidR="004B52C6" w:rsidRDefault="004B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84FD9" w14:textId="77777777" w:rsidR="003878B3" w:rsidRDefault="003878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84EE0" w14:textId="77777777" w:rsidR="003878B3" w:rsidRDefault="003878B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F684F" w14:textId="77777777" w:rsidR="003878B3" w:rsidRDefault="003878B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8343" w14:textId="77777777" w:rsidR="00E64608" w:rsidRDefault="00E64608" w:rsidP="006558F4">
    <w:pPr>
      <w:pStyle w:val="a5"/>
      <w:jc w:val="center"/>
    </w:pPr>
  </w:p>
  <w:p w14:paraId="1408647B" w14:textId="77777777" w:rsidR="00E64608" w:rsidRPr="006B64C5" w:rsidRDefault="00E64608" w:rsidP="006558F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0F43B6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F43B6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8E51F" w14:textId="77777777" w:rsidR="00E64608" w:rsidRDefault="00E64608" w:rsidP="00394239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0F43B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F43B6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2BA51" w14:textId="77777777" w:rsidR="004B52C6" w:rsidRDefault="004B52C6">
      <w:r>
        <w:separator/>
      </w:r>
    </w:p>
  </w:footnote>
  <w:footnote w:type="continuationSeparator" w:id="0">
    <w:p w14:paraId="0EA4899C" w14:textId="77777777" w:rsidR="004B52C6" w:rsidRDefault="004B5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924CC" w14:textId="77777777" w:rsidR="003878B3" w:rsidRDefault="003878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C6104" w14:textId="77777777" w:rsidR="003878B3" w:rsidRDefault="003878B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16063" w14:textId="77777777" w:rsidR="003878B3" w:rsidRDefault="003878B3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AF070" w14:textId="38984383" w:rsidR="00E64608" w:rsidRPr="00D72789" w:rsidRDefault="00E64608" w:rsidP="00C078AF">
    <w:pPr>
      <w:pStyle w:val="a4"/>
      <w:tabs>
        <w:tab w:val="clear" w:pos="4153"/>
        <w:tab w:val="clear" w:pos="8306"/>
        <w:tab w:val="right" w:pos="9346"/>
      </w:tabs>
      <w:spacing w:line="240" w:lineRule="auto"/>
    </w:pPr>
    <w:r>
      <w:rPr>
        <w:rFonts w:hint="eastAsia"/>
      </w:rPr>
      <w:t>《</w:t>
    </w:r>
    <w:r w:rsidR="00C078AF">
      <w:rPr>
        <w:rFonts w:hint="eastAsia"/>
      </w:rPr>
      <w:t>程序设计</w:t>
    </w:r>
    <w:r w:rsidR="00C078AF">
      <w:rPr>
        <w:rFonts w:ascii="STIXGeneral-Regular" w:hAnsi="STIXGeneral-Regular" w:cs="STIXGeneral-Regular" w:hint="eastAsia"/>
      </w:rPr>
      <w:t>实践</w:t>
    </w:r>
    <w:r>
      <w:rPr>
        <w:rFonts w:hint="eastAsia"/>
      </w:rPr>
      <w:t>》课程设计报告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3F09B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F00FD"/>
    <w:multiLevelType w:val="multilevel"/>
    <w:tmpl w:val="1466CF38"/>
    <w:numStyleLink w:val="a"/>
  </w:abstractNum>
  <w:abstractNum w:abstractNumId="2" w15:restartNumberingAfterBreak="0">
    <w:nsid w:val="09651F33"/>
    <w:multiLevelType w:val="multilevel"/>
    <w:tmpl w:val="99BC5C06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黑体" w:hint="eastAsia"/>
        <w:b w:val="0"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/>
        <w:i w:val="0"/>
        <w:sz w:val="32"/>
        <w:szCs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A853A29"/>
    <w:multiLevelType w:val="multilevel"/>
    <w:tmpl w:val="1466CF38"/>
    <w:styleLink w:val="a"/>
    <w:lvl w:ilvl="0">
      <w:start w:val="1"/>
      <w:numFmt w:val="bullet"/>
      <w:lvlText w:val=""/>
      <w:lvlJc w:val="left"/>
      <w:pPr>
        <w:tabs>
          <w:tab w:val="num" w:pos="0"/>
        </w:tabs>
        <w:ind w:left="822" w:hanging="312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D34B2"/>
    <w:multiLevelType w:val="hybridMultilevel"/>
    <w:tmpl w:val="0C36BD02"/>
    <w:lvl w:ilvl="0" w:tplc="C3CABA6A">
      <w:start w:val="1"/>
      <w:numFmt w:val="decimal"/>
      <w:lvlText w:val="【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97E5D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4F4D73"/>
    <w:multiLevelType w:val="multilevel"/>
    <w:tmpl w:val="1466CF38"/>
    <w:numStyleLink w:val="a"/>
  </w:abstractNum>
  <w:abstractNum w:abstractNumId="7" w15:restartNumberingAfterBreak="0">
    <w:nsid w:val="132E6CDA"/>
    <w:multiLevelType w:val="multilevel"/>
    <w:tmpl w:val="1466CF38"/>
    <w:numStyleLink w:val="a"/>
  </w:abstractNum>
  <w:abstractNum w:abstractNumId="8" w15:restartNumberingAfterBreak="0">
    <w:nsid w:val="14BF224F"/>
    <w:multiLevelType w:val="multilevel"/>
    <w:tmpl w:val="42228544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宋体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黑体" w:eastAsia="黑体" w:hint="eastAsia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15F63B61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180" w:hanging="420"/>
      </w:pPr>
      <w:rPr>
        <w:rFonts w:ascii="Wingdings" w:eastAsia="宋体" w:hAnsi="Wingdings" w:hint="eastAsia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9F168BF"/>
    <w:multiLevelType w:val="hybridMultilevel"/>
    <w:tmpl w:val="5E508BC0"/>
    <w:lvl w:ilvl="0" w:tplc="FFFFFFFF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F37A96"/>
    <w:multiLevelType w:val="hybridMultilevel"/>
    <w:tmpl w:val="CC6E2E34"/>
    <w:lvl w:ilvl="0" w:tplc="DD8C00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2A4C3A"/>
    <w:multiLevelType w:val="multilevel"/>
    <w:tmpl w:val="1466CF38"/>
    <w:numStyleLink w:val="a"/>
  </w:abstractNum>
  <w:abstractNum w:abstractNumId="13" w15:restartNumberingAfterBreak="0">
    <w:nsid w:val="2C167CAC"/>
    <w:multiLevelType w:val="multilevel"/>
    <w:tmpl w:val="E1F05F62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宋体" w:hint="eastAsia"/>
        <w:b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  "/>
      <w:lvlJc w:val="left"/>
      <w:pPr>
        <w:ind w:left="720" w:hanging="720"/>
      </w:pPr>
      <w:rPr>
        <w:rFonts w:ascii="Arial" w:eastAsia="宋体" w:hAnsi="Arial" w:cs="Arial" w:hint="default"/>
        <w:b w:val="0"/>
        <w:i w:val="0"/>
        <w:sz w:val="28"/>
        <w:szCs w:val="28"/>
      </w:rPr>
    </w:lvl>
    <w:lvl w:ilvl="3">
      <w:start w:val="1"/>
      <w:numFmt w:val="decimal"/>
      <w:isLgl/>
      <w:suff w:val="space"/>
      <w:lvlText w:val="%1.%2.%3.%4  "/>
      <w:lvlJc w:val="left"/>
      <w:pPr>
        <w:ind w:left="864" w:hanging="864"/>
      </w:pPr>
      <w:rPr>
        <w:rFonts w:ascii="Arial" w:eastAsia="宋体" w:hAnsi="Arial" w:cs="Arial" w:hint="default"/>
        <w:b w:val="0"/>
        <w:i w:val="0"/>
        <w:sz w:val="28"/>
        <w:szCs w:val="28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2DC58BD"/>
    <w:multiLevelType w:val="multilevel"/>
    <w:tmpl w:val="1466CF38"/>
    <w:numStyleLink w:val="a"/>
  </w:abstractNum>
  <w:abstractNum w:abstractNumId="15" w15:restartNumberingAfterBreak="0">
    <w:nsid w:val="3E587BB4"/>
    <w:multiLevelType w:val="multilevel"/>
    <w:tmpl w:val="57B05724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宋体" w:hint="eastAsia"/>
        <w:b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6"/>
        <w:szCs w:val="36"/>
      </w:rPr>
    </w:lvl>
    <w:lvl w:ilvl="2">
      <w:start w:val="1"/>
      <w:numFmt w:val="decimal"/>
      <w:isLgl/>
      <w:suff w:val="space"/>
      <w:lvlText w:val="%1.%2.%3  "/>
      <w:lvlJc w:val="left"/>
      <w:pPr>
        <w:ind w:left="720" w:hanging="720"/>
      </w:pPr>
      <w:rPr>
        <w:rFonts w:ascii="Arial" w:eastAsia="黑体" w:hAnsi="Arial" w:cs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  "/>
      <w:lvlJc w:val="left"/>
      <w:pPr>
        <w:ind w:left="864" w:hanging="864"/>
      </w:pPr>
      <w:rPr>
        <w:rFonts w:ascii="Arial" w:eastAsia="宋体" w:hAnsi="Arial" w:cs="Arial" w:hint="default"/>
        <w:b w:val="0"/>
        <w:i w:val="0"/>
        <w:sz w:val="28"/>
        <w:szCs w:val="28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41301CF7"/>
    <w:multiLevelType w:val="multilevel"/>
    <w:tmpl w:val="DCAA044E"/>
    <w:lvl w:ilvl="0">
      <w:start w:val="1"/>
      <w:numFmt w:val="bullet"/>
      <w:suff w:val="space"/>
      <w:lvlText w:val=""/>
      <w:lvlJc w:val="left"/>
      <w:pPr>
        <w:ind w:left="0" w:hanging="420"/>
      </w:pPr>
      <w:rPr>
        <w:rFonts w:ascii="Arial" w:hAnsi="Arial" w:hint="default"/>
        <w:kern w:val="2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3D340C2"/>
    <w:multiLevelType w:val="multilevel"/>
    <w:tmpl w:val="9BE427F0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489F44A7"/>
    <w:multiLevelType w:val="multilevel"/>
    <w:tmpl w:val="94EEFAC8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黑体" w:hint="eastAsia"/>
        <w:b w:val="0"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6"/>
        <w:szCs w:val="36"/>
      </w:rPr>
    </w:lvl>
    <w:lvl w:ilvl="2">
      <w:start w:val="1"/>
      <w:numFmt w:val="decimal"/>
      <w:isLgl/>
      <w:suff w:val="space"/>
      <w:lvlText w:val="%1.%2.%3  "/>
      <w:lvlJc w:val="left"/>
      <w:pPr>
        <w:ind w:left="720" w:hanging="720"/>
      </w:pPr>
      <w:rPr>
        <w:rFonts w:ascii="Arial" w:eastAsia="黑体" w:hAnsi="Arial" w:cs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  "/>
      <w:lvlJc w:val="left"/>
      <w:pPr>
        <w:ind w:left="864" w:hanging="864"/>
      </w:pPr>
      <w:rPr>
        <w:rFonts w:ascii="Arial" w:eastAsia="宋体" w:hAnsi="Arial" w:cs="Arial" w:hint="default"/>
        <w:b w:val="0"/>
        <w:i w:val="0"/>
        <w:sz w:val="28"/>
        <w:szCs w:val="28"/>
      </w:rPr>
    </w:lvl>
    <w:lvl w:ilvl="4">
      <w:start w:val="1"/>
      <w:numFmt w:val="decimal"/>
      <w:isLgl/>
      <w:suff w:val="nothing"/>
      <w:lvlText w:val="%1.%2.%3.%4.%5"/>
      <w:lvlJc w:val="left"/>
      <w:pPr>
        <w:ind w:left="1008" w:hanging="1008"/>
      </w:pPr>
      <w:rPr>
        <w:rFonts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49C85501"/>
    <w:multiLevelType w:val="multilevel"/>
    <w:tmpl w:val="1466CF38"/>
    <w:numStyleLink w:val="a"/>
  </w:abstractNum>
  <w:abstractNum w:abstractNumId="20" w15:restartNumberingAfterBreak="0">
    <w:nsid w:val="4A9902EA"/>
    <w:multiLevelType w:val="hybridMultilevel"/>
    <w:tmpl w:val="74ECE40E"/>
    <w:lvl w:ilvl="0" w:tplc="4EE41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A218A5"/>
    <w:multiLevelType w:val="multilevel"/>
    <w:tmpl w:val="76E4A038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黑体" w:hint="eastAsia"/>
        <w:b w:val="0"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6"/>
        <w:szCs w:val="36"/>
      </w:rPr>
    </w:lvl>
    <w:lvl w:ilvl="2">
      <w:start w:val="1"/>
      <w:numFmt w:val="decimal"/>
      <w:isLgl/>
      <w:suff w:val="space"/>
      <w:lvlText w:val="%1.%2.%3  "/>
      <w:lvlJc w:val="left"/>
      <w:pPr>
        <w:ind w:left="720" w:hanging="720"/>
      </w:pPr>
      <w:rPr>
        <w:rFonts w:ascii="Arial" w:eastAsia="黑体" w:hAnsi="Arial" w:cs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  "/>
      <w:lvlJc w:val="left"/>
      <w:pPr>
        <w:ind w:left="864" w:hanging="864"/>
      </w:pPr>
      <w:rPr>
        <w:rFonts w:ascii="Arial" w:eastAsia="宋体" w:hAnsi="Arial" w:cs="Arial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528B6E8B"/>
    <w:multiLevelType w:val="multilevel"/>
    <w:tmpl w:val="FD06896A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黑体" w:hint="eastAsia"/>
        <w:b w:val="0"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6"/>
        <w:szCs w:val="36"/>
      </w:rPr>
    </w:lvl>
    <w:lvl w:ilvl="2">
      <w:start w:val="1"/>
      <w:numFmt w:val="decimal"/>
      <w:isLgl/>
      <w:suff w:val="space"/>
      <w:lvlText w:val="%1.%2.%3  "/>
      <w:lvlJc w:val="left"/>
      <w:pPr>
        <w:ind w:left="720" w:hanging="720"/>
      </w:pPr>
      <w:rPr>
        <w:rFonts w:ascii="Arial" w:eastAsia="黑体" w:hAnsi="Arial" w:cs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  "/>
      <w:lvlJc w:val="left"/>
      <w:pPr>
        <w:ind w:left="864" w:hanging="864"/>
      </w:pPr>
      <w:rPr>
        <w:rFonts w:ascii="Arial" w:eastAsia="宋体" w:hAnsi="Arial" w:cs="Arial" w:hint="default"/>
        <w:b w:val="0"/>
        <w:i w:val="0"/>
        <w:sz w:val="28"/>
        <w:szCs w:val="28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545C0661"/>
    <w:multiLevelType w:val="multilevel"/>
    <w:tmpl w:val="E4FC293C"/>
    <w:lvl w:ilvl="0">
      <w:start w:val="2"/>
      <w:numFmt w:val="decimal"/>
      <w:lvlText w:val="%1"/>
      <w:lvlJc w:val="left"/>
      <w:pPr>
        <w:tabs>
          <w:tab w:val="num" w:pos="473"/>
        </w:tabs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3"/>
        </w:tabs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B5335F1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Arial" w:eastAsia="宋体" w:hAnsi="Arial"/>
        <w:kern w:val="2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CEB7CFE"/>
    <w:multiLevelType w:val="multilevel"/>
    <w:tmpl w:val="FCCE317C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宋体" w:hint="eastAsia"/>
        <w:b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  "/>
      <w:lvlJc w:val="left"/>
      <w:pPr>
        <w:ind w:left="720" w:hanging="720"/>
      </w:pPr>
      <w:rPr>
        <w:rFonts w:ascii="Arial" w:eastAsia="黑体" w:hAnsi="Arial" w:cs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  "/>
      <w:lvlJc w:val="left"/>
      <w:pPr>
        <w:ind w:left="864" w:hanging="864"/>
      </w:pPr>
      <w:rPr>
        <w:rFonts w:ascii="Arial" w:eastAsia="宋体" w:hAnsi="Arial" w:cs="Arial" w:hint="default"/>
        <w:b w:val="0"/>
        <w:i w:val="0"/>
        <w:sz w:val="28"/>
        <w:szCs w:val="28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 w15:restartNumberingAfterBreak="0">
    <w:nsid w:val="5D030B4A"/>
    <w:multiLevelType w:val="multilevel"/>
    <w:tmpl w:val="21FC26D8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黑体" w:hint="eastAsia"/>
        <w:b w:val="0"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6"/>
        <w:szCs w:val="36"/>
      </w:rPr>
    </w:lvl>
    <w:lvl w:ilvl="2">
      <w:start w:val="1"/>
      <w:numFmt w:val="decimal"/>
      <w:isLgl/>
      <w:suff w:val="space"/>
      <w:lvlText w:val="%1.%2.%3  "/>
      <w:lvlJc w:val="left"/>
      <w:pPr>
        <w:ind w:left="720" w:hanging="720"/>
      </w:pPr>
      <w:rPr>
        <w:rFonts w:ascii="Arial" w:eastAsia="黑体" w:hAnsi="Arial" w:cs="Arial" w:hint="default"/>
        <w:b w:val="0"/>
        <w:i w:val="0"/>
        <w:sz w:val="30"/>
        <w:szCs w:val="30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5F550586"/>
    <w:multiLevelType w:val="multilevel"/>
    <w:tmpl w:val="72C44B3A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黑体" w:hint="eastAsia"/>
        <w:b w:val="0"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6"/>
        <w:szCs w:val="36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 w15:restartNumberingAfterBreak="0">
    <w:nsid w:val="63962A9F"/>
    <w:multiLevelType w:val="multilevel"/>
    <w:tmpl w:val="843C7C24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黑体" w:hint="eastAsia"/>
        <w:b w:val="0"/>
        <w:i w:val="0"/>
        <w:sz w:val="44"/>
        <w:szCs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 w15:restartNumberingAfterBreak="0">
    <w:nsid w:val="63C4151A"/>
    <w:multiLevelType w:val="multilevel"/>
    <w:tmpl w:val="5D4A406C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宋体" w:hint="eastAsia"/>
        <w:b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  "/>
      <w:lvlJc w:val="left"/>
      <w:pPr>
        <w:ind w:left="720" w:hanging="720"/>
      </w:pPr>
      <w:rPr>
        <w:rFonts w:ascii="Arial" w:eastAsia="宋体" w:hAnsi="Arial" w:cs="Arial" w:hint="default"/>
        <w:b w:val="0"/>
        <w:i w:val="0"/>
        <w:sz w:val="28"/>
        <w:szCs w:val="28"/>
      </w:rPr>
    </w:lvl>
    <w:lvl w:ilvl="3">
      <w:start w:val="1"/>
      <w:numFmt w:val="decimal"/>
      <w:isLgl/>
      <w:suff w:val="space"/>
      <w:lvlText w:val="%1.%2.%3.%4  "/>
      <w:lvlJc w:val="left"/>
      <w:pPr>
        <w:ind w:left="864" w:hanging="864"/>
      </w:pPr>
      <w:rPr>
        <w:rFonts w:ascii="Arial" w:eastAsia="黑体" w:hAnsi="Arial" w:cs="Arial" w:hint="default"/>
        <w:b w:val="0"/>
        <w:i w:val="0"/>
        <w:sz w:val="24"/>
        <w:szCs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 w15:restartNumberingAfterBreak="0">
    <w:nsid w:val="672B2F45"/>
    <w:multiLevelType w:val="multilevel"/>
    <w:tmpl w:val="8D7672AA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宋体" w:hint="eastAsia"/>
        <w:b w:val="0"/>
        <w:i w:val="0"/>
        <w:sz w:val="44"/>
        <w:szCs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 w15:restartNumberingAfterBreak="0">
    <w:nsid w:val="69693A8C"/>
    <w:multiLevelType w:val="multilevel"/>
    <w:tmpl w:val="A606AF1E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2" w15:restartNumberingAfterBreak="0">
    <w:nsid w:val="69B17823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FCB0ECE"/>
    <w:multiLevelType w:val="multilevel"/>
    <w:tmpl w:val="6402350C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黑体" w:hint="eastAsia"/>
        <w:b w:val="0"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2"/>
        <w:szCs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4" w15:restartNumberingAfterBreak="0">
    <w:nsid w:val="701817B6"/>
    <w:multiLevelType w:val="multilevel"/>
    <w:tmpl w:val="241C98BC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2"/>
        <w:szCs w:val="32"/>
      </w:rPr>
    </w:lvl>
    <w:lvl w:ilvl="2">
      <w:start w:val="1"/>
      <w:numFmt w:val="decimal"/>
      <w:pStyle w:val="3"/>
      <w:isLgl/>
      <w:suff w:val="space"/>
      <w:lvlText w:val="%1.%2.%3  "/>
      <w:lvlJc w:val="left"/>
      <w:pPr>
        <w:ind w:left="720" w:hanging="720"/>
      </w:pPr>
      <w:rPr>
        <w:rFonts w:ascii="Arial" w:eastAsia="宋体" w:hAnsi="Arial" w:cs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isLgl/>
      <w:suff w:val="space"/>
      <w:lvlText w:val="%1.%2.%3.%4  "/>
      <w:lvlJc w:val="left"/>
      <w:pPr>
        <w:ind w:left="864" w:hanging="864"/>
      </w:pPr>
      <w:rPr>
        <w:rFonts w:ascii="Arial" w:eastAsia="黑体" w:hAnsi="Arial" w:cs="Arial" w:hint="default"/>
        <w:b/>
        <w:i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1008" w:hanging="1008"/>
      </w:pPr>
      <w:rPr>
        <w:rFonts w:ascii="Arial" w:eastAsia="宋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73DA3FA1"/>
    <w:multiLevelType w:val="multilevel"/>
    <w:tmpl w:val="736EDD1A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黑体" w:hint="eastAsia"/>
        <w:b w:val="0"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6"/>
        <w:szCs w:val="36"/>
      </w:rPr>
    </w:lvl>
    <w:lvl w:ilvl="2">
      <w:start w:val="1"/>
      <w:numFmt w:val="decimal"/>
      <w:isLgl/>
      <w:suff w:val="space"/>
      <w:lvlText w:val="%1.%2.%3  "/>
      <w:lvlJc w:val="left"/>
      <w:pPr>
        <w:ind w:left="720" w:hanging="720"/>
      </w:pPr>
      <w:rPr>
        <w:rFonts w:ascii="Arial" w:eastAsia="黑体" w:hAnsi="Arial" w:cs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  "/>
      <w:lvlJc w:val="left"/>
      <w:pPr>
        <w:ind w:left="864" w:hanging="864"/>
      </w:pPr>
      <w:rPr>
        <w:rFonts w:ascii="Arial" w:eastAsia="宋体" w:hAnsi="Arial" w:cs="Arial" w:hint="default"/>
        <w:b w:val="0"/>
        <w:i w:val="0"/>
        <w:sz w:val="28"/>
        <w:szCs w:val="28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6" w15:restartNumberingAfterBreak="0">
    <w:nsid w:val="7BF2585A"/>
    <w:multiLevelType w:val="multilevel"/>
    <w:tmpl w:val="9A0C45E6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黑体" w:hint="eastAsia"/>
        <w:b w:val="0"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6"/>
        <w:szCs w:val="36"/>
      </w:rPr>
    </w:lvl>
    <w:lvl w:ilvl="2">
      <w:start w:val="1"/>
      <w:numFmt w:val="decimal"/>
      <w:isLgl/>
      <w:suff w:val="space"/>
      <w:lvlText w:val="%1.%2.%3  "/>
      <w:lvlJc w:val="left"/>
      <w:pPr>
        <w:ind w:left="720" w:hanging="720"/>
      </w:pPr>
      <w:rPr>
        <w:rFonts w:ascii="Arial" w:eastAsia="黑体" w:hAnsi="Arial" w:cs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  "/>
      <w:lvlJc w:val="left"/>
      <w:pPr>
        <w:ind w:left="864" w:hanging="864"/>
      </w:pPr>
      <w:rPr>
        <w:rFonts w:ascii="Arial" w:eastAsia="宋体" w:hAnsi="Arial" w:cs="Arial" w:hint="default"/>
        <w:b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7" w15:restartNumberingAfterBreak="0">
    <w:nsid w:val="7EF24F2B"/>
    <w:multiLevelType w:val="multilevel"/>
    <w:tmpl w:val="7506F5C0"/>
    <w:lvl w:ilvl="0">
      <w:start w:val="1"/>
      <w:numFmt w:val="decimal"/>
      <w:isLgl/>
      <w:suff w:val="space"/>
      <w:lvlText w:val="第%1章  "/>
      <w:lvlJc w:val="left"/>
      <w:pPr>
        <w:ind w:left="432" w:hanging="432"/>
      </w:pPr>
      <w:rPr>
        <w:rFonts w:eastAsia="宋体" w:hint="eastAsia"/>
        <w:b/>
        <w:i w:val="0"/>
        <w:sz w:val="44"/>
        <w:szCs w:val="44"/>
        <w:u w:val="none"/>
      </w:rPr>
    </w:lvl>
    <w:lvl w:ilvl="1">
      <w:start w:val="1"/>
      <w:numFmt w:val="decimal"/>
      <w:isLgl/>
      <w:suff w:val="space"/>
      <w:lvlText w:val="%1.%2  "/>
      <w:lvlJc w:val="left"/>
      <w:pPr>
        <w:ind w:left="576" w:hanging="576"/>
      </w:pPr>
      <w:rPr>
        <w:rFonts w:ascii="Arial" w:eastAsia="宋体" w:hAnsi="Arial" w:cs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  "/>
      <w:lvlJc w:val="left"/>
      <w:pPr>
        <w:ind w:left="720" w:hanging="720"/>
      </w:pPr>
      <w:rPr>
        <w:rFonts w:ascii="Arial" w:eastAsia="宋体" w:hAnsi="Arial" w:cs="Arial" w:hint="default"/>
        <w:b w:val="0"/>
        <w:i w:val="0"/>
        <w:sz w:val="28"/>
        <w:szCs w:val="28"/>
      </w:rPr>
    </w:lvl>
    <w:lvl w:ilvl="3">
      <w:start w:val="1"/>
      <w:numFmt w:val="decimal"/>
      <w:isLgl/>
      <w:suff w:val="space"/>
      <w:lvlText w:val="%1.%2.%3.%4  "/>
      <w:lvlJc w:val="left"/>
      <w:pPr>
        <w:ind w:left="864" w:hanging="864"/>
      </w:pPr>
      <w:rPr>
        <w:rFonts w:ascii="Arial" w:eastAsia="黑体" w:hAnsi="Arial" w:cs="Arial" w:hint="default"/>
        <w:b/>
        <w:i w:val="0"/>
        <w:sz w:val="24"/>
        <w:szCs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289894593">
    <w:abstractNumId w:val="34"/>
  </w:num>
  <w:num w:numId="2" w16cid:durableId="1826047045">
    <w:abstractNumId w:val="10"/>
  </w:num>
  <w:num w:numId="3" w16cid:durableId="2100786767">
    <w:abstractNumId w:val="23"/>
  </w:num>
  <w:num w:numId="4" w16cid:durableId="2093962388">
    <w:abstractNumId w:val="8"/>
  </w:num>
  <w:num w:numId="5" w16cid:durableId="1009986582">
    <w:abstractNumId w:val="24"/>
  </w:num>
  <w:num w:numId="6" w16cid:durableId="286816831">
    <w:abstractNumId w:val="5"/>
  </w:num>
  <w:num w:numId="7" w16cid:durableId="173695730">
    <w:abstractNumId w:val="31"/>
  </w:num>
  <w:num w:numId="8" w16cid:durableId="1306665788">
    <w:abstractNumId w:val="17"/>
  </w:num>
  <w:num w:numId="9" w16cid:durableId="1430927436">
    <w:abstractNumId w:val="30"/>
  </w:num>
  <w:num w:numId="10" w16cid:durableId="842552289">
    <w:abstractNumId w:val="28"/>
  </w:num>
  <w:num w:numId="11" w16cid:durableId="1855654011">
    <w:abstractNumId w:val="2"/>
  </w:num>
  <w:num w:numId="12" w16cid:durableId="1912495048">
    <w:abstractNumId w:val="33"/>
  </w:num>
  <w:num w:numId="13" w16cid:durableId="375282578">
    <w:abstractNumId w:val="27"/>
  </w:num>
  <w:num w:numId="14" w16cid:durableId="1489008486">
    <w:abstractNumId w:val="26"/>
  </w:num>
  <w:num w:numId="15" w16cid:durableId="78524332">
    <w:abstractNumId w:val="36"/>
  </w:num>
  <w:num w:numId="16" w16cid:durableId="1825732454">
    <w:abstractNumId w:val="21"/>
  </w:num>
  <w:num w:numId="17" w16cid:durableId="790317736">
    <w:abstractNumId w:val="35"/>
  </w:num>
  <w:num w:numId="18" w16cid:durableId="454565888">
    <w:abstractNumId w:val="18"/>
  </w:num>
  <w:num w:numId="19" w16cid:durableId="1537617745">
    <w:abstractNumId w:val="16"/>
  </w:num>
  <w:num w:numId="20" w16cid:durableId="297761996">
    <w:abstractNumId w:val="32"/>
  </w:num>
  <w:num w:numId="21" w16cid:durableId="149953760">
    <w:abstractNumId w:val="9"/>
  </w:num>
  <w:num w:numId="22" w16cid:durableId="973145684">
    <w:abstractNumId w:val="3"/>
  </w:num>
  <w:num w:numId="23" w16cid:durableId="825243895">
    <w:abstractNumId w:val="7"/>
  </w:num>
  <w:num w:numId="24" w16cid:durableId="904996185">
    <w:abstractNumId w:val="14"/>
  </w:num>
  <w:num w:numId="25" w16cid:durableId="1353994211">
    <w:abstractNumId w:val="12"/>
  </w:num>
  <w:num w:numId="26" w16cid:durableId="1995064939">
    <w:abstractNumId w:val="1"/>
  </w:num>
  <w:num w:numId="27" w16cid:durableId="1782139809">
    <w:abstractNumId w:val="6"/>
  </w:num>
  <w:num w:numId="28" w16cid:durableId="363599601">
    <w:abstractNumId w:val="19"/>
  </w:num>
  <w:num w:numId="29" w16cid:durableId="400715088">
    <w:abstractNumId w:val="22"/>
  </w:num>
  <w:num w:numId="30" w16cid:durableId="606742546">
    <w:abstractNumId w:val="15"/>
  </w:num>
  <w:num w:numId="31" w16cid:durableId="1147672483">
    <w:abstractNumId w:val="25"/>
  </w:num>
  <w:num w:numId="32" w16cid:durableId="647981661">
    <w:abstractNumId w:val="13"/>
  </w:num>
  <w:num w:numId="33" w16cid:durableId="878591011">
    <w:abstractNumId w:val="29"/>
  </w:num>
  <w:num w:numId="34" w16cid:durableId="942033465">
    <w:abstractNumId w:val="37"/>
  </w:num>
  <w:num w:numId="35" w16cid:durableId="736250092">
    <w:abstractNumId w:val="34"/>
  </w:num>
  <w:num w:numId="36" w16cid:durableId="1025716966">
    <w:abstractNumId w:val="34"/>
  </w:num>
  <w:num w:numId="37" w16cid:durableId="1221936886">
    <w:abstractNumId w:val="34"/>
  </w:num>
  <w:num w:numId="38" w16cid:durableId="1817792100">
    <w:abstractNumId w:val="34"/>
  </w:num>
  <w:num w:numId="39" w16cid:durableId="446774258">
    <w:abstractNumId w:val="11"/>
  </w:num>
  <w:num w:numId="40" w16cid:durableId="1672877772">
    <w:abstractNumId w:val="34"/>
  </w:num>
  <w:num w:numId="41" w16cid:durableId="1864510046">
    <w:abstractNumId w:val="34"/>
  </w:num>
  <w:num w:numId="42" w16cid:durableId="1522014628">
    <w:abstractNumId w:val="34"/>
  </w:num>
  <w:num w:numId="43" w16cid:durableId="1875341719">
    <w:abstractNumId w:val="34"/>
  </w:num>
  <w:num w:numId="44" w16cid:durableId="1264455210">
    <w:abstractNumId w:val="20"/>
  </w:num>
  <w:num w:numId="45" w16cid:durableId="611934124">
    <w:abstractNumId w:val="0"/>
  </w:num>
  <w:num w:numId="46" w16cid:durableId="1892885460">
    <w:abstractNumId w:val="4"/>
  </w:num>
  <w:num w:numId="47" w16cid:durableId="10609759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83D"/>
    <w:rsid w:val="000111BA"/>
    <w:rsid w:val="00041EAA"/>
    <w:rsid w:val="00043DF6"/>
    <w:rsid w:val="00071A80"/>
    <w:rsid w:val="00081562"/>
    <w:rsid w:val="00090310"/>
    <w:rsid w:val="00097A69"/>
    <w:rsid w:val="000E54E5"/>
    <w:rsid w:val="000E6FA2"/>
    <w:rsid w:val="000F43B6"/>
    <w:rsid w:val="00125878"/>
    <w:rsid w:val="00144CB6"/>
    <w:rsid w:val="00154601"/>
    <w:rsid w:val="0017189F"/>
    <w:rsid w:val="001B636F"/>
    <w:rsid w:val="00207A06"/>
    <w:rsid w:val="0022311D"/>
    <w:rsid w:val="00226F64"/>
    <w:rsid w:val="0023726A"/>
    <w:rsid w:val="00273D13"/>
    <w:rsid w:val="00294F5E"/>
    <w:rsid w:val="002B1A43"/>
    <w:rsid w:val="002B20EF"/>
    <w:rsid w:val="002F4AB7"/>
    <w:rsid w:val="00300B10"/>
    <w:rsid w:val="00322770"/>
    <w:rsid w:val="00350B72"/>
    <w:rsid w:val="00360668"/>
    <w:rsid w:val="00375257"/>
    <w:rsid w:val="00383D84"/>
    <w:rsid w:val="003878B3"/>
    <w:rsid w:val="00394239"/>
    <w:rsid w:val="003A77F4"/>
    <w:rsid w:val="003B63DB"/>
    <w:rsid w:val="003C307F"/>
    <w:rsid w:val="003E31ED"/>
    <w:rsid w:val="003E3637"/>
    <w:rsid w:val="00406EB1"/>
    <w:rsid w:val="00413D8C"/>
    <w:rsid w:val="0044042C"/>
    <w:rsid w:val="004B52C6"/>
    <w:rsid w:val="004C3261"/>
    <w:rsid w:val="00572B90"/>
    <w:rsid w:val="0057374C"/>
    <w:rsid w:val="005A49E6"/>
    <w:rsid w:val="005E4935"/>
    <w:rsid w:val="005E571B"/>
    <w:rsid w:val="005F25BE"/>
    <w:rsid w:val="005F2ABC"/>
    <w:rsid w:val="006448DB"/>
    <w:rsid w:val="006558F4"/>
    <w:rsid w:val="006B03D8"/>
    <w:rsid w:val="006B64C5"/>
    <w:rsid w:val="006B77DB"/>
    <w:rsid w:val="006C5A51"/>
    <w:rsid w:val="007227DB"/>
    <w:rsid w:val="00746125"/>
    <w:rsid w:val="0079141A"/>
    <w:rsid w:val="007D6118"/>
    <w:rsid w:val="007F23A5"/>
    <w:rsid w:val="00817CD1"/>
    <w:rsid w:val="00857C59"/>
    <w:rsid w:val="00866CE1"/>
    <w:rsid w:val="00875284"/>
    <w:rsid w:val="008D3D1D"/>
    <w:rsid w:val="008E3B84"/>
    <w:rsid w:val="00900680"/>
    <w:rsid w:val="00927B0F"/>
    <w:rsid w:val="00934528"/>
    <w:rsid w:val="00935C6C"/>
    <w:rsid w:val="009C5B58"/>
    <w:rsid w:val="009D19DB"/>
    <w:rsid w:val="009D45D0"/>
    <w:rsid w:val="009E6FAA"/>
    <w:rsid w:val="009F7E9D"/>
    <w:rsid w:val="00A13A01"/>
    <w:rsid w:val="00AB5B51"/>
    <w:rsid w:val="00AF757E"/>
    <w:rsid w:val="00B1753C"/>
    <w:rsid w:val="00B56D45"/>
    <w:rsid w:val="00B9571D"/>
    <w:rsid w:val="00BF28AF"/>
    <w:rsid w:val="00BF483D"/>
    <w:rsid w:val="00C078AF"/>
    <w:rsid w:val="00C802FF"/>
    <w:rsid w:val="00CD5165"/>
    <w:rsid w:val="00D00698"/>
    <w:rsid w:val="00D15D2F"/>
    <w:rsid w:val="00D310CF"/>
    <w:rsid w:val="00D51B10"/>
    <w:rsid w:val="00D72789"/>
    <w:rsid w:val="00D852A6"/>
    <w:rsid w:val="00D951BD"/>
    <w:rsid w:val="00E16877"/>
    <w:rsid w:val="00E233A1"/>
    <w:rsid w:val="00E35D95"/>
    <w:rsid w:val="00E42A63"/>
    <w:rsid w:val="00E572F3"/>
    <w:rsid w:val="00E64608"/>
    <w:rsid w:val="00ED3488"/>
    <w:rsid w:val="00F2195A"/>
    <w:rsid w:val="00F21D75"/>
    <w:rsid w:val="00F24B7E"/>
    <w:rsid w:val="00F33FAF"/>
    <w:rsid w:val="00F36681"/>
    <w:rsid w:val="00F64283"/>
    <w:rsid w:val="00F749C6"/>
    <w:rsid w:val="00F813F6"/>
    <w:rsid w:val="00F814C1"/>
    <w:rsid w:val="00FC7D24"/>
    <w:rsid w:val="00FE1258"/>
    <w:rsid w:val="00FE2B11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1300E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aliases w:val="正常"/>
    <w:qFormat/>
    <w:rsid w:val="00383D84"/>
    <w:pPr>
      <w:widowControl w:val="0"/>
      <w:spacing w:line="360" w:lineRule="auto"/>
      <w:jc w:val="both"/>
    </w:pPr>
    <w:rPr>
      <w:rFonts w:ascii="Arial" w:hAnsi="Arial"/>
      <w:kern w:val="2"/>
      <w:sz w:val="24"/>
      <w:szCs w:val="21"/>
    </w:rPr>
  </w:style>
  <w:style w:type="paragraph" w:styleId="1">
    <w:name w:val="heading 1"/>
    <w:basedOn w:val="a0"/>
    <w:next w:val="a0"/>
    <w:autoRedefine/>
    <w:qFormat/>
    <w:rsid w:val="00BF483D"/>
    <w:pPr>
      <w:keepNext/>
      <w:keepLines/>
      <w:numPr>
        <w:numId w:val="1"/>
      </w:numPr>
      <w:spacing w:before="320" w:after="320"/>
      <w:jc w:val="left"/>
      <w:outlineLvl w:val="0"/>
    </w:pPr>
    <w:rPr>
      <w:b/>
      <w:kern w:val="44"/>
      <w:sz w:val="44"/>
      <w:szCs w:val="44"/>
    </w:rPr>
  </w:style>
  <w:style w:type="paragraph" w:styleId="2">
    <w:name w:val="heading 2"/>
    <w:basedOn w:val="a0"/>
    <w:next w:val="a0"/>
    <w:autoRedefine/>
    <w:qFormat/>
    <w:rsid w:val="008E3B84"/>
    <w:pPr>
      <w:keepNext/>
      <w:keepLines/>
      <w:numPr>
        <w:ilvl w:val="1"/>
        <w:numId w:val="1"/>
      </w:numPr>
      <w:spacing w:before="160" w:after="160"/>
      <w:outlineLvl w:val="1"/>
    </w:pPr>
    <w:rPr>
      <w:rFonts w:eastAsia="黑体"/>
      <w:sz w:val="32"/>
      <w:szCs w:val="36"/>
    </w:rPr>
  </w:style>
  <w:style w:type="paragraph" w:styleId="3">
    <w:name w:val="heading 3"/>
    <w:basedOn w:val="a0"/>
    <w:next w:val="a0"/>
    <w:autoRedefine/>
    <w:qFormat/>
    <w:rsid w:val="005F25BE"/>
    <w:pPr>
      <w:keepNext/>
      <w:keepLines/>
      <w:numPr>
        <w:ilvl w:val="2"/>
        <w:numId w:val="1"/>
      </w:numPr>
      <w:spacing w:before="160" w:after="16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qFormat/>
    <w:rsid w:val="005F25BE"/>
    <w:pPr>
      <w:keepNext/>
      <w:keepLines/>
      <w:numPr>
        <w:ilvl w:val="3"/>
        <w:numId w:val="1"/>
      </w:numPr>
      <w:spacing w:before="160" w:after="160"/>
      <w:outlineLvl w:val="3"/>
    </w:pPr>
    <w:rPr>
      <w:rFonts w:eastAsia="黑体"/>
      <w:szCs w:val="24"/>
    </w:rPr>
  </w:style>
  <w:style w:type="paragraph" w:styleId="5">
    <w:name w:val="heading 5"/>
    <w:basedOn w:val="a0"/>
    <w:next w:val="a0"/>
    <w:qFormat/>
    <w:rsid w:val="005F25BE"/>
    <w:pPr>
      <w:keepNext/>
      <w:keepLines/>
      <w:numPr>
        <w:ilvl w:val="4"/>
        <w:numId w:val="1"/>
      </w:numPr>
      <w:spacing w:before="160" w:after="160"/>
      <w:outlineLvl w:val="4"/>
    </w:pPr>
    <w:rPr>
      <w:b/>
      <w:szCs w:val="20"/>
    </w:rPr>
  </w:style>
  <w:style w:type="paragraph" w:styleId="6">
    <w:name w:val="heading 6"/>
    <w:basedOn w:val="a0"/>
    <w:next w:val="a0"/>
    <w:qFormat/>
    <w:rsid w:val="00350B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zCs w:val="20"/>
    </w:rPr>
  </w:style>
  <w:style w:type="paragraph" w:styleId="7">
    <w:name w:val="heading 7"/>
    <w:basedOn w:val="a0"/>
    <w:next w:val="a0"/>
    <w:qFormat/>
    <w:rsid w:val="00350B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0"/>
    <w:next w:val="a0"/>
    <w:qFormat/>
    <w:rsid w:val="00350B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黑体"/>
      <w:szCs w:val="20"/>
    </w:rPr>
  </w:style>
  <w:style w:type="paragraph" w:styleId="9">
    <w:name w:val="heading 9"/>
    <w:basedOn w:val="a0"/>
    <w:next w:val="a0"/>
    <w:qFormat/>
    <w:rsid w:val="00350B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黑体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83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5">
    <w:name w:val="footer"/>
    <w:basedOn w:val="a0"/>
    <w:rsid w:val="00383D8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6">
    <w:name w:val="page number"/>
    <w:basedOn w:val="a1"/>
    <w:rsid w:val="00383D84"/>
  </w:style>
  <w:style w:type="numbering" w:customStyle="1" w:styleId="a">
    <w:name w:val="项目符号"/>
    <w:basedOn w:val="a3"/>
    <w:rsid w:val="00AB5B51"/>
    <w:pPr>
      <w:numPr>
        <w:numId w:val="22"/>
      </w:numPr>
    </w:pPr>
  </w:style>
  <w:style w:type="paragraph" w:styleId="a7">
    <w:name w:val="Balloon Text"/>
    <w:basedOn w:val="a0"/>
    <w:link w:val="a8"/>
    <w:rsid w:val="00394239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link w:val="a7"/>
    <w:rsid w:val="00394239"/>
    <w:rPr>
      <w:rFonts w:ascii="Arial" w:hAnsi="Arial"/>
      <w:kern w:val="2"/>
      <w:sz w:val="18"/>
      <w:szCs w:val="18"/>
    </w:rPr>
  </w:style>
  <w:style w:type="paragraph" w:styleId="a9">
    <w:name w:val="Title"/>
    <w:basedOn w:val="a0"/>
    <w:next w:val="a0"/>
    <w:link w:val="aa"/>
    <w:qFormat/>
    <w:rsid w:val="00BF483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b">
    <w:name w:val="文档正式标题"/>
    <w:basedOn w:val="a0"/>
    <w:autoRedefine/>
    <w:rsid w:val="006448DB"/>
    <w:pPr>
      <w:spacing w:beforeLines="100" w:afterLines="150"/>
      <w:jc w:val="center"/>
    </w:pPr>
    <w:rPr>
      <w:rFonts w:eastAsia="黑体" w:cs="宋体"/>
      <w:bCs/>
      <w:sz w:val="52"/>
      <w:szCs w:val="52"/>
    </w:rPr>
  </w:style>
  <w:style w:type="paragraph" w:styleId="ac">
    <w:name w:val="Document Map"/>
    <w:aliases w:val="文档结构图 "/>
    <w:basedOn w:val="a0"/>
    <w:semiHidden/>
    <w:rsid w:val="00383D84"/>
    <w:pPr>
      <w:shd w:val="clear" w:color="auto" w:fill="000080"/>
    </w:pPr>
  </w:style>
  <w:style w:type="paragraph" w:customStyle="1" w:styleId="15">
    <w:name w:val="正文：小四宋体（首行缩进两字+1.5倍行距）"/>
    <w:basedOn w:val="a0"/>
    <w:rsid w:val="00383D84"/>
    <w:pPr>
      <w:ind w:firstLineChars="200" w:firstLine="480"/>
    </w:pPr>
    <w:rPr>
      <w:rFonts w:cs="宋体"/>
      <w:szCs w:val="20"/>
    </w:rPr>
  </w:style>
  <w:style w:type="character" w:customStyle="1" w:styleId="aa">
    <w:name w:val="标题 字符"/>
    <w:link w:val="a9"/>
    <w:rsid w:val="00BF483D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1"/>
    <w:rsid w:val="00D51B10"/>
  </w:style>
  <w:style w:type="paragraph" w:styleId="TOC1">
    <w:name w:val="toc 1"/>
    <w:basedOn w:val="a0"/>
    <w:next w:val="a0"/>
    <w:autoRedefine/>
    <w:uiPriority w:val="39"/>
    <w:rsid w:val="006B64C5"/>
  </w:style>
  <w:style w:type="paragraph" w:styleId="TOC2">
    <w:name w:val="toc 2"/>
    <w:basedOn w:val="a0"/>
    <w:next w:val="a0"/>
    <w:autoRedefine/>
    <w:uiPriority w:val="39"/>
    <w:rsid w:val="006B64C5"/>
    <w:pPr>
      <w:ind w:leftChars="200" w:left="420"/>
    </w:pPr>
  </w:style>
  <w:style w:type="character" w:styleId="ad">
    <w:name w:val="Hyperlink"/>
    <w:uiPriority w:val="99"/>
    <w:unhideWhenUsed/>
    <w:rsid w:val="006B64C5"/>
    <w:rPr>
      <w:color w:val="0000FF"/>
      <w:u w:val="single"/>
    </w:rPr>
  </w:style>
  <w:style w:type="table" w:styleId="ae">
    <w:name w:val="Table Grid"/>
    <w:basedOn w:val="a2"/>
    <w:uiPriority w:val="59"/>
    <w:rsid w:val="00E35D9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List Paragraph"/>
    <w:basedOn w:val="a0"/>
    <w:uiPriority w:val="34"/>
    <w:qFormat/>
    <w:rsid w:val="006558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oleObject" Target="embeddings/Microsoft_Visio_2003-2010_Drawing.vsd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oleObject" Target="embeddings/Microsoft_Visio_2003-2010_Drawing1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185;&#30740;\NIS0501\NIS0501-TPL0-&#39033;&#30446;&#25991;&#26723;&#26631;&#2093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9E0BF-0650-054B-8FDA-45377ACA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NIS0501-TPL0-项目文档标准模板.dot</Template>
  <TotalTime>146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Headings</vt:lpstr>
      </vt:variant>
      <vt:variant>
        <vt:i4>25</vt:i4>
      </vt:variant>
    </vt:vector>
  </HeadingPairs>
  <TitlesOfParts>
    <vt:vector size="25" baseType="lpstr">
      <vt:lpstr>课程设计申请</vt:lpstr>
      <vt:lpstr>    项目说明</vt:lpstr>
      <vt:lpstr>    小组成员分工</vt:lpstr>
      <vt:lpstr>    项目进度安排</vt:lpstr>
      <vt:lpstr>系统概述</vt:lpstr>
      <vt:lpstr>    标题2：三号 黑体</vt:lpstr>
      <vt:lpstr>        标题3：四号 宋体 加粗</vt:lpstr>
      <vt:lpstr>总体设计</vt:lpstr>
      <vt:lpstr>    数据结构设计</vt:lpstr>
      <vt:lpstr>    功能模块设计</vt:lpstr>
      <vt:lpstr>详细设计</vt:lpstr>
      <vt:lpstr>    管理员权限登录系统处理流程</vt:lpstr>
      <vt:lpstr>调试运行及操作说明</vt:lpstr>
      <vt:lpstr>    管理员权限</vt:lpstr>
      <vt:lpstr>        登录系统</vt:lpstr>
      <vt:lpstr>        新增图书</vt:lpstr>
      <vt:lpstr>课程设计过程中出现的主要问题及解决方法</vt:lpstr>
      <vt:lpstr>    张三</vt:lpstr>
      <vt:lpstr>    李四</vt:lpstr>
      <vt:lpstr>课程设计的主要收获</vt:lpstr>
      <vt:lpstr>    张三</vt:lpstr>
      <vt:lpstr>    李四</vt:lpstr>
      <vt:lpstr>对今后课程设计的建议</vt:lpstr>
      <vt:lpstr>    张三</vt:lpstr>
      <vt:lpstr>    李四</vt:lpstr>
    </vt:vector>
  </TitlesOfParts>
  <Company>中国传媒大学计算机与软件学院</Company>
  <LinksUpToDate>false</LinksUpToDate>
  <CharactersWithSpaces>3990</CharactersWithSpaces>
  <SharedDoc>false</SharedDoc>
  <HLinks>
    <vt:vector size="132" baseType="variant">
      <vt:variant>
        <vt:i4>1179648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_Toc297826423</vt:lpwstr>
      </vt:variant>
      <vt:variant>
        <vt:i4>1179649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_Toc297826422</vt:lpwstr>
      </vt:variant>
      <vt:variant>
        <vt:i4>1179650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_Toc297826421</vt:lpwstr>
      </vt:variant>
      <vt:variant>
        <vt:i4>1179651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_Toc297826420</vt:lpwstr>
      </vt:variant>
      <vt:variant>
        <vt:i4>1114122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_Toc297826419</vt:lpwstr>
      </vt:variant>
      <vt:variant>
        <vt:i4>1114123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_Toc297826418</vt:lpwstr>
      </vt:variant>
      <vt:variant>
        <vt:i4>1114116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_Toc297826417</vt:lpwstr>
      </vt:variant>
      <vt:variant>
        <vt:i4>1114117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_Toc297826416</vt:lpwstr>
      </vt:variant>
      <vt:variant>
        <vt:i4>1114118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_Toc297826415</vt:lpwstr>
      </vt:variant>
      <vt:variant>
        <vt:i4>1114119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_Toc297826414</vt:lpwstr>
      </vt:variant>
      <vt:variant>
        <vt:i4>1114112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_Toc297826413</vt:lpwstr>
      </vt:variant>
      <vt:variant>
        <vt:i4>1114113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_Toc297826412</vt:lpwstr>
      </vt:variant>
      <vt:variant>
        <vt:i4>1114114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_Toc297826411</vt:lpwstr>
      </vt:variant>
      <vt:variant>
        <vt:i4>1114115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_Toc297826410</vt:lpwstr>
      </vt:variant>
      <vt:variant>
        <vt:i4>1048586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_Toc297826409</vt:lpwstr>
      </vt:variant>
      <vt:variant>
        <vt:i4>1048587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_Toc297826408</vt:lpwstr>
      </vt:variant>
      <vt:variant>
        <vt:i4>1048580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_Toc297826407</vt:lpwstr>
      </vt:variant>
      <vt:variant>
        <vt:i4>1048581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_Toc297826406</vt:lpwstr>
      </vt:variant>
      <vt:variant>
        <vt:i4>1048582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_Toc297826405</vt:lpwstr>
      </vt:variant>
      <vt:variant>
        <vt:i4>1048583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_Toc297826404</vt:lpwstr>
      </vt:variant>
      <vt:variant>
        <vt:i4>1048576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_Toc297826403</vt:lpwstr>
      </vt:variant>
      <vt:variant>
        <vt:i4>1048577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_Toc297826402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NIS0501项目文档标准模板</dc:title>
  <dc:subject>项目规范与标准</dc:subject>
  <dc:creator>millie</dc:creator>
  <cp:keywords>模版 文档标准模板</cp:keywords>
  <dc:description/>
  <cp:lastModifiedBy>long yu</cp:lastModifiedBy>
  <cp:revision>17</cp:revision>
  <cp:lastPrinted>2001-02-11T03:56:00Z</cp:lastPrinted>
  <dcterms:created xsi:type="dcterms:W3CDTF">2016-07-18T02:10:00Z</dcterms:created>
  <dcterms:modified xsi:type="dcterms:W3CDTF">2024-12-09T01:45:00Z</dcterms:modified>
  <cp:category>模版</cp:category>
</cp:coreProperties>
</file>